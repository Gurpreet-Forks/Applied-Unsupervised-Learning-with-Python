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5F486F9" w14:textId="77777777" w:rsidR="009E32F8" w:rsidRDefault="005B26E7" w:rsidP="005B26E7">
      <w:pPr>
        <w:pStyle w:val="H1-Topic"/>
        <w:rPr>
          <w:lang w:val="en-US"/>
        </w:rPr>
      </w:pPr>
      <w:r>
        <w:rPr>
          <w:lang w:val="en-US"/>
        </w:rPr>
        <w:t xml:space="preserve">Chapter 1: Introduction to </w:t>
      </w:r>
      <w:r w:rsidR="00393501">
        <w:rPr>
          <w:lang w:val="en-US"/>
        </w:rPr>
        <w:t>Unsupervised Learning</w:t>
      </w:r>
      <w:r w:rsidR="008668EB">
        <w:rPr>
          <w:lang w:val="en-US"/>
        </w:rPr>
        <w:t xml:space="preserve"> Answer Key</w:t>
      </w:r>
    </w:p>
    <w:p w14:paraId="00EACC50" w14:textId="77777777" w:rsidR="00A67081" w:rsidRDefault="008668EB" w:rsidP="008668EB">
      <w:pPr>
        <w:pStyle w:val="H2-General"/>
      </w:pPr>
      <w:r>
        <w:t>Activity 1 Solutions:</w:t>
      </w:r>
    </w:p>
    <w:p w14:paraId="4AACC1F9" w14:textId="77777777" w:rsidR="008668EB" w:rsidRPr="008668EB" w:rsidRDefault="008668EB" w:rsidP="008668EB">
      <w:pPr>
        <w:pStyle w:val="P-Regular"/>
      </w:pPr>
    </w:p>
    <w:p w14:paraId="609A4E0A" w14:textId="77777777" w:rsidR="008668EB" w:rsidRDefault="00A67081" w:rsidP="00DF53FE">
      <w:pPr>
        <w:pStyle w:val="P-Regular"/>
        <w:rPr>
          <w:noProof/>
        </w:rPr>
      </w:pPr>
      <w:r w:rsidRPr="00A67081">
        <w:rPr>
          <w:noProof/>
        </w:rPr>
        <w:t xml:space="preserve"> </w:t>
      </w:r>
      <w:r w:rsidRPr="00A67081">
        <w:rPr>
          <w:noProof/>
        </w:rPr>
        <w:drawing>
          <wp:inline distT="0" distB="0" distL="0" distR="0" wp14:anchorId="0DD5BDFF" wp14:editId="5BE68D6B">
            <wp:extent cx="2903888" cy="1911927"/>
            <wp:effectExtent l="0" t="0" r="444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4102" cy="195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01C" w14:textId="77777777" w:rsidR="00A67081" w:rsidRDefault="00A67081" w:rsidP="00DF53FE">
      <w:pPr>
        <w:pStyle w:val="P-Regular"/>
      </w:pPr>
      <w:r w:rsidRPr="00A67081">
        <w:rPr>
          <w:noProof/>
        </w:rPr>
        <w:t xml:space="preserve"> </w:t>
      </w:r>
      <w:r w:rsidRPr="00A67081">
        <w:rPr>
          <w:noProof/>
        </w:rPr>
        <w:drawing>
          <wp:inline distT="0" distB="0" distL="0" distR="0" wp14:anchorId="36CC1B09" wp14:editId="4F3607F4">
            <wp:extent cx="2971800" cy="19196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23" cy="196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A9EC" w14:textId="77777777" w:rsidR="00A67081" w:rsidRDefault="00A67081" w:rsidP="00A67081">
      <w:pPr>
        <w:pStyle w:val="P-Regular"/>
      </w:pPr>
      <w:r w:rsidRPr="00A67081">
        <w:rPr>
          <w:noProof/>
        </w:rPr>
        <w:drawing>
          <wp:inline distT="0" distB="0" distL="0" distR="0" wp14:anchorId="66DBF3C1" wp14:editId="1F232455">
            <wp:extent cx="2945419" cy="193418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366" cy="19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7B9B" w14:textId="77777777" w:rsidR="008668EB" w:rsidRDefault="00393501" w:rsidP="008668EB">
      <w:pPr>
        <w:pStyle w:val="H2-General"/>
      </w:pPr>
      <w:r>
        <w:t>Activity</w:t>
      </w:r>
      <w:r w:rsidR="008668EB">
        <w:t xml:space="preserve"> 2 Solutions:</w:t>
      </w:r>
    </w:p>
    <w:p w14:paraId="0D9FBDFB" w14:textId="56CD3C2B" w:rsidR="008668EB" w:rsidRPr="008668EB" w:rsidRDefault="00D65576" w:rsidP="008668EB">
      <w:pPr>
        <w:pStyle w:val="P-Regular"/>
      </w:pPr>
      <w:r>
        <w:t xml:space="preserve">Please refer to the provided </w:t>
      </w:r>
      <w:proofErr w:type="spellStart"/>
      <w:r>
        <w:t>Jupyter</w:t>
      </w:r>
      <w:proofErr w:type="spellEnd"/>
      <w:r>
        <w:t xml:space="preserve"> notebook for solution code.</w:t>
      </w:r>
      <w:bookmarkStart w:id="0" w:name="_GoBack"/>
      <w:bookmarkEnd w:id="0"/>
    </w:p>
    <w:p w14:paraId="44480366" w14:textId="77777777" w:rsidR="008668EB" w:rsidRPr="00042888" w:rsidRDefault="008668EB" w:rsidP="008668EB">
      <w:pPr>
        <w:pStyle w:val="H2-General"/>
      </w:pPr>
      <w:r>
        <w:t>Practice Question Solutions:</w:t>
      </w:r>
    </w:p>
    <w:p w14:paraId="19B74942" w14:textId="77777777" w:rsidR="00E60476" w:rsidRDefault="00E60476" w:rsidP="00E60476">
      <w:pPr>
        <w:pStyle w:val="P-Regular"/>
        <w:numPr>
          <w:ilvl w:val="0"/>
          <w:numId w:val="48"/>
        </w:numPr>
      </w:pPr>
      <w:r>
        <w:t>How are supervised and unsupervised learning different?</w:t>
      </w:r>
    </w:p>
    <w:p w14:paraId="27821D5A" w14:textId="77777777" w:rsidR="00E60476" w:rsidRDefault="00E60476" w:rsidP="00E60476">
      <w:pPr>
        <w:pStyle w:val="P-Regular"/>
        <w:numPr>
          <w:ilvl w:val="1"/>
          <w:numId w:val="48"/>
        </w:numPr>
      </w:pPr>
      <w:r w:rsidRPr="00042888">
        <w:rPr>
          <w:noProof/>
          <w:lang w:val="en-IN" w:eastAsia="en-IN"/>
        </w:rPr>
        <w:lastRenderedPageBreak/>
        <w:drawing>
          <wp:inline distT="0" distB="0" distL="0" distR="0" wp14:anchorId="223595F7" wp14:editId="7CC6EA56">
            <wp:extent cx="4842164" cy="129489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222" cy="131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CDE43" w14:textId="77777777" w:rsidR="00E60476" w:rsidRDefault="00E60476" w:rsidP="00E60476">
      <w:pPr>
        <w:pStyle w:val="P-Regular"/>
        <w:numPr>
          <w:ilvl w:val="0"/>
          <w:numId w:val="48"/>
        </w:numPr>
      </w:pPr>
      <w:r>
        <w:t>What is a cluster?</w:t>
      </w:r>
    </w:p>
    <w:p w14:paraId="13D77EA5" w14:textId="77777777" w:rsidR="00E60476" w:rsidRDefault="00C01E0A" w:rsidP="00E60476">
      <w:pPr>
        <w:pStyle w:val="P-Regular"/>
        <w:numPr>
          <w:ilvl w:val="1"/>
          <w:numId w:val="48"/>
        </w:numPr>
      </w:pPr>
      <w:r>
        <w:t>A cluster is a grouping of similar data that exists within your larger dataset.</w:t>
      </w:r>
    </w:p>
    <w:p w14:paraId="4D222C4C" w14:textId="77777777" w:rsidR="00E60476" w:rsidRDefault="00E60476" w:rsidP="00E60476">
      <w:pPr>
        <w:pStyle w:val="P-Regular"/>
        <w:numPr>
          <w:ilvl w:val="0"/>
          <w:numId w:val="48"/>
        </w:numPr>
      </w:pPr>
      <w:r>
        <w:t>Are clusters always valuable in a dataset?</w:t>
      </w:r>
    </w:p>
    <w:p w14:paraId="330A4DD4" w14:textId="77777777" w:rsidR="00E60476" w:rsidRDefault="00E60476" w:rsidP="00E60476">
      <w:pPr>
        <w:pStyle w:val="P-Regular"/>
        <w:numPr>
          <w:ilvl w:val="1"/>
          <w:numId w:val="48"/>
        </w:numPr>
      </w:pPr>
      <w:r>
        <w:t>Not necessarily. Just because you find a pocket of data that is similar to each other does not mean that it is correlated with anything you’re interested in.</w:t>
      </w:r>
    </w:p>
    <w:p w14:paraId="2D589F46" w14:textId="77777777" w:rsidR="00E60476" w:rsidRDefault="00E60476" w:rsidP="00E60476">
      <w:pPr>
        <w:pStyle w:val="P-Regular"/>
        <w:numPr>
          <w:ilvl w:val="0"/>
          <w:numId w:val="48"/>
        </w:numPr>
      </w:pPr>
      <w:r>
        <w:t>How are dimensions expressed in a dataset?</w:t>
      </w:r>
    </w:p>
    <w:p w14:paraId="3BE3116E" w14:textId="77777777" w:rsidR="00E60476" w:rsidRDefault="00E60476" w:rsidP="00E60476">
      <w:pPr>
        <w:pStyle w:val="P-Regular"/>
        <w:numPr>
          <w:ilvl w:val="1"/>
          <w:numId w:val="48"/>
        </w:numPr>
      </w:pPr>
      <w:r>
        <w:t xml:space="preserve">Dimensions are expressed as features in a dataset, or simply the number of columns available per row. For </w:t>
      </w:r>
      <w:proofErr w:type="gramStart"/>
      <w:r>
        <w:t>example</w:t>
      </w:r>
      <w:proofErr w:type="gramEnd"/>
      <w:r>
        <w:t xml:space="preserve"> a 2-dimensional dataset will have 2 columns.</w:t>
      </w:r>
    </w:p>
    <w:p w14:paraId="11206A00" w14:textId="77777777" w:rsidR="00E60476" w:rsidRDefault="00E60476" w:rsidP="00E60476">
      <w:pPr>
        <w:pStyle w:val="P-Regular"/>
        <w:numPr>
          <w:ilvl w:val="0"/>
          <w:numId w:val="48"/>
        </w:numPr>
      </w:pPr>
      <w:r>
        <w:t>How many dimensions can be easily visualized by humans?</w:t>
      </w:r>
    </w:p>
    <w:p w14:paraId="238F4EF4" w14:textId="77777777" w:rsidR="00E60476" w:rsidRDefault="00E60476" w:rsidP="00E60476">
      <w:pPr>
        <w:pStyle w:val="P-Regular"/>
        <w:numPr>
          <w:ilvl w:val="1"/>
          <w:numId w:val="48"/>
        </w:numPr>
      </w:pPr>
      <w:r>
        <w:t>3 dimensions</w:t>
      </w:r>
    </w:p>
    <w:p w14:paraId="4BD4AF05" w14:textId="77777777" w:rsidR="00E60476" w:rsidRDefault="00E60476" w:rsidP="00E60476">
      <w:pPr>
        <w:pStyle w:val="P-Regular"/>
        <w:numPr>
          <w:ilvl w:val="0"/>
          <w:numId w:val="48"/>
        </w:numPr>
      </w:pPr>
      <w:r>
        <w:t>What does the “K” represent in K-Means clustering?</w:t>
      </w:r>
    </w:p>
    <w:p w14:paraId="394B3E7D" w14:textId="77777777" w:rsidR="00E60476" w:rsidRDefault="00E60476" w:rsidP="00E60476">
      <w:pPr>
        <w:pStyle w:val="P-Regular"/>
        <w:numPr>
          <w:ilvl w:val="1"/>
          <w:numId w:val="48"/>
        </w:numPr>
      </w:pPr>
      <w:r>
        <w:t>K represents the expected number of distinct clusters</w:t>
      </w:r>
    </w:p>
    <w:p w14:paraId="16A91BED" w14:textId="77777777" w:rsidR="00E60476" w:rsidRDefault="00E60476" w:rsidP="00E60476">
      <w:pPr>
        <w:pStyle w:val="P-Regular"/>
        <w:numPr>
          <w:ilvl w:val="0"/>
          <w:numId w:val="48"/>
        </w:numPr>
      </w:pPr>
      <w:r>
        <w:t>T/F – The starting points for K-Means are determined by taking the mean of all the points in the space.</w:t>
      </w:r>
    </w:p>
    <w:p w14:paraId="70A116C1" w14:textId="77777777" w:rsidR="00E60476" w:rsidRDefault="00E60476" w:rsidP="00E60476">
      <w:pPr>
        <w:pStyle w:val="P-Regular"/>
        <w:numPr>
          <w:ilvl w:val="1"/>
          <w:numId w:val="48"/>
        </w:numPr>
      </w:pPr>
      <w:r>
        <w:t>False – the starting points for K-Means are randomly initialized</w:t>
      </w:r>
    </w:p>
    <w:p w14:paraId="6EF2EB23" w14:textId="77777777" w:rsidR="00E60476" w:rsidRDefault="00E60476" w:rsidP="00E60476">
      <w:pPr>
        <w:pStyle w:val="P-Regular"/>
        <w:numPr>
          <w:ilvl w:val="0"/>
          <w:numId w:val="48"/>
        </w:numPr>
      </w:pPr>
      <w:r>
        <w:t>What is the formula that underpins K-Means clustering?</w:t>
      </w:r>
    </w:p>
    <w:p w14:paraId="783395D2" w14:textId="77777777" w:rsidR="00E60476" w:rsidRDefault="00E60476" w:rsidP="00E60476">
      <w:pPr>
        <w:pStyle w:val="P-Regular"/>
        <w:numPr>
          <w:ilvl w:val="1"/>
          <w:numId w:val="48"/>
        </w:numPr>
      </w:pPr>
      <w:r>
        <w:t>Euclidean distance formula</w:t>
      </w:r>
    </w:p>
    <w:p w14:paraId="6E07A015" w14:textId="77777777" w:rsidR="00E60476" w:rsidRDefault="00E60476" w:rsidP="00E60476">
      <w:pPr>
        <w:pStyle w:val="P-Regular"/>
        <w:numPr>
          <w:ilvl w:val="0"/>
          <w:numId w:val="48"/>
        </w:numPr>
      </w:pPr>
      <w:r>
        <w:t>When does a K-Means clustering algorithm finish running?</w:t>
      </w:r>
    </w:p>
    <w:p w14:paraId="35953D24" w14:textId="77777777" w:rsidR="00E60476" w:rsidRDefault="00E60476" w:rsidP="00E60476">
      <w:pPr>
        <w:pStyle w:val="P-Regular"/>
        <w:numPr>
          <w:ilvl w:val="1"/>
          <w:numId w:val="48"/>
        </w:numPr>
      </w:pPr>
      <w:r>
        <w:t>K-Means finishes when it converges, and there is no difference between the newest calculated centroid and old one in the training loop.</w:t>
      </w:r>
    </w:p>
    <w:p w14:paraId="39575D21" w14:textId="77777777" w:rsidR="00E60476" w:rsidRDefault="00E60476" w:rsidP="00E60476">
      <w:pPr>
        <w:pStyle w:val="P-Regular"/>
        <w:numPr>
          <w:ilvl w:val="0"/>
          <w:numId w:val="48"/>
        </w:numPr>
      </w:pPr>
      <w:r>
        <w:t>T/F – K-Means will still find clusters in a dataset even if all of the data is fairly similar.</w:t>
      </w:r>
    </w:p>
    <w:p w14:paraId="679C86AA" w14:textId="77777777" w:rsidR="00E60476" w:rsidRPr="009C4699" w:rsidRDefault="00E60476" w:rsidP="00E60476">
      <w:pPr>
        <w:pStyle w:val="P-Regular"/>
        <w:numPr>
          <w:ilvl w:val="1"/>
          <w:numId w:val="48"/>
        </w:numPr>
      </w:pPr>
      <w:r>
        <w:t xml:space="preserve">True. K-Means does it’s best to find the K number of clusters you tell it to. That means even if you have one large cluster of data but tell it to find K clusters within it, it will break it into those K number of groups the best it can. </w:t>
      </w:r>
    </w:p>
    <w:p w14:paraId="7AE71320" w14:textId="77777777" w:rsidR="008668EB" w:rsidRPr="008668EB" w:rsidRDefault="008668EB" w:rsidP="008668EB">
      <w:pPr>
        <w:pStyle w:val="P-Regular"/>
      </w:pPr>
    </w:p>
    <w:sectPr w:rsidR="008668EB" w:rsidRPr="008668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36804" w14:textId="77777777" w:rsidR="00A31240" w:rsidRPr="00BC51F1" w:rsidRDefault="00A31240" w:rsidP="00BC51F1">
      <w:r>
        <w:separator/>
      </w:r>
    </w:p>
  </w:endnote>
  <w:endnote w:type="continuationSeparator" w:id="0">
    <w:p w14:paraId="0D4C5BAB" w14:textId="77777777" w:rsidR="00A31240" w:rsidRPr="00BC51F1" w:rsidRDefault="00A31240" w:rsidP="00BC5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267B2" w14:textId="77777777" w:rsidR="00604199" w:rsidRDefault="00604199" w:rsidP="00BC51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7BDE2" w14:textId="77777777" w:rsidR="00604199" w:rsidRDefault="00604199" w:rsidP="00BC51F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5CEA" w14:textId="77777777" w:rsidR="00604199" w:rsidRDefault="00604199" w:rsidP="00BC51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22D35" w14:textId="77777777" w:rsidR="00A31240" w:rsidRPr="00BC51F1" w:rsidRDefault="00A31240" w:rsidP="00BC51F1">
      <w:r>
        <w:separator/>
      </w:r>
    </w:p>
  </w:footnote>
  <w:footnote w:type="continuationSeparator" w:id="0">
    <w:p w14:paraId="27A4C4EA" w14:textId="77777777" w:rsidR="00A31240" w:rsidRPr="00BC51F1" w:rsidRDefault="00A31240" w:rsidP="00BC51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A187F" w14:textId="77777777" w:rsidR="00572FD2" w:rsidRDefault="00572FD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476E6" w14:textId="77777777" w:rsidR="00572FD2" w:rsidRDefault="00AF1F20" w:rsidP="00AF1F20">
    <w:pPr>
      <w:pStyle w:val="P-Regula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8AAE6" w14:textId="77777777" w:rsidR="00572FD2" w:rsidRDefault="00572FD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D64BF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0BE57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636FA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CCFB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806B9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1C5A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5886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F4C9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C07B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1429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59D3201"/>
    <w:multiLevelType w:val="hybridMultilevel"/>
    <w:tmpl w:val="31C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457B7"/>
    <w:multiLevelType w:val="hybridMultilevel"/>
    <w:tmpl w:val="FA90F3B0"/>
    <w:lvl w:ilvl="0" w:tplc="C0AE70D4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1074D"/>
    <w:multiLevelType w:val="hybridMultilevel"/>
    <w:tmpl w:val="F4F61D7C"/>
    <w:lvl w:ilvl="0" w:tplc="DB9EC4F8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51359"/>
    <w:multiLevelType w:val="hybridMultilevel"/>
    <w:tmpl w:val="E51E6D48"/>
    <w:lvl w:ilvl="0" w:tplc="84C292B0">
      <w:start w:val="1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A101E6"/>
    <w:multiLevelType w:val="hybridMultilevel"/>
    <w:tmpl w:val="3ADE9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16"/>
  </w:num>
  <w:num w:numId="3">
    <w:abstractNumId w:val="30"/>
  </w:num>
  <w:num w:numId="4">
    <w:abstractNumId w:val="29"/>
  </w:num>
  <w:num w:numId="5">
    <w:abstractNumId w:val="24"/>
  </w:num>
  <w:num w:numId="6">
    <w:abstractNumId w:val="1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23"/>
  </w:num>
  <w:num w:numId="18">
    <w:abstractNumId w:val="21"/>
  </w:num>
  <w:num w:numId="19">
    <w:abstractNumId w:val="13"/>
  </w:num>
  <w:num w:numId="20">
    <w:abstractNumId w:val="27"/>
  </w:num>
  <w:num w:numId="21">
    <w:abstractNumId w:val="17"/>
  </w:num>
  <w:num w:numId="22">
    <w:abstractNumId w:val="19"/>
  </w:num>
  <w:num w:numId="23">
    <w:abstractNumId w:val="25"/>
  </w:num>
  <w:num w:numId="24">
    <w:abstractNumId w:val="12"/>
  </w:num>
  <w:num w:numId="25">
    <w:abstractNumId w:val="21"/>
    <w:lvlOverride w:ilvl="0">
      <w:startOverride w:val="1"/>
    </w:lvlOverride>
  </w:num>
  <w:num w:numId="26">
    <w:abstractNumId w:val="21"/>
    <w:lvlOverride w:ilvl="0">
      <w:startOverride w:val="1"/>
    </w:lvlOverride>
  </w:num>
  <w:num w:numId="27">
    <w:abstractNumId w:val="21"/>
    <w:lvlOverride w:ilvl="0">
      <w:startOverride w:val="1"/>
    </w:lvlOverride>
  </w:num>
  <w:num w:numId="28">
    <w:abstractNumId w:val="26"/>
  </w:num>
  <w:num w:numId="29">
    <w:abstractNumId w:val="21"/>
    <w:lvlOverride w:ilvl="0">
      <w:startOverride w:val="1"/>
    </w:lvlOverride>
  </w:num>
  <w:num w:numId="30">
    <w:abstractNumId w:val="21"/>
    <w:lvlOverride w:ilvl="0">
      <w:startOverride w:val="1"/>
    </w:lvlOverride>
  </w:num>
  <w:num w:numId="31">
    <w:abstractNumId w:val="18"/>
  </w:num>
  <w:num w:numId="32">
    <w:abstractNumId w:val="21"/>
    <w:lvlOverride w:ilvl="0">
      <w:startOverride w:val="1"/>
    </w:lvlOverride>
  </w:num>
  <w:num w:numId="33">
    <w:abstractNumId w:val="21"/>
    <w:lvlOverride w:ilvl="0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22"/>
  </w:num>
  <w:num w:numId="45">
    <w:abstractNumId w:val="28"/>
  </w:num>
  <w:num w:numId="46">
    <w:abstractNumId w:val="11"/>
  </w:num>
  <w:num w:numId="47">
    <w:abstractNumId w:val="14"/>
  </w:num>
  <w:num w:numId="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styleLockThe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6E7"/>
    <w:rsid w:val="00032E8D"/>
    <w:rsid w:val="00042888"/>
    <w:rsid w:val="000717D2"/>
    <w:rsid w:val="00072DA3"/>
    <w:rsid w:val="00081AC7"/>
    <w:rsid w:val="000C06A2"/>
    <w:rsid w:val="000D467D"/>
    <w:rsid w:val="00110BA1"/>
    <w:rsid w:val="0012051D"/>
    <w:rsid w:val="001243B4"/>
    <w:rsid w:val="00160ACD"/>
    <w:rsid w:val="001A5A74"/>
    <w:rsid w:val="00202110"/>
    <w:rsid w:val="00246E14"/>
    <w:rsid w:val="00276DDA"/>
    <w:rsid w:val="002C05CB"/>
    <w:rsid w:val="002C7AFF"/>
    <w:rsid w:val="002F66F2"/>
    <w:rsid w:val="00302E62"/>
    <w:rsid w:val="00316C5C"/>
    <w:rsid w:val="0032703E"/>
    <w:rsid w:val="00337BF1"/>
    <w:rsid w:val="00352C55"/>
    <w:rsid w:val="00393501"/>
    <w:rsid w:val="00412A23"/>
    <w:rsid w:val="004170E1"/>
    <w:rsid w:val="004B6E6A"/>
    <w:rsid w:val="004E32AB"/>
    <w:rsid w:val="0051401D"/>
    <w:rsid w:val="005166C8"/>
    <w:rsid w:val="00531C15"/>
    <w:rsid w:val="00572FD2"/>
    <w:rsid w:val="005B0384"/>
    <w:rsid w:val="005B26E7"/>
    <w:rsid w:val="005B3CCC"/>
    <w:rsid w:val="005C7FEE"/>
    <w:rsid w:val="005D18AF"/>
    <w:rsid w:val="005E24D8"/>
    <w:rsid w:val="00604199"/>
    <w:rsid w:val="00615859"/>
    <w:rsid w:val="0062014E"/>
    <w:rsid w:val="00623439"/>
    <w:rsid w:val="00626C5D"/>
    <w:rsid w:val="00693224"/>
    <w:rsid w:val="006D553C"/>
    <w:rsid w:val="006D7FDA"/>
    <w:rsid w:val="006F7BB5"/>
    <w:rsid w:val="00727DFB"/>
    <w:rsid w:val="00765765"/>
    <w:rsid w:val="007A2DB8"/>
    <w:rsid w:val="007A359E"/>
    <w:rsid w:val="007E177B"/>
    <w:rsid w:val="0080424C"/>
    <w:rsid w:val="00835EE8"/>
    <w:rsid w:val="00844D0C"/>
    <w:rsid w:val="008668EB"/>
    <w:rsid w:val="0087601B"/>
    <w:rsid w:val="008A6158"/>
    <w:rsid w:val="008D2F25"/>
    <w:rsid w:val="008F62A9"/>
    <w:rsid w:val="00900EF0"/>
    <w:rsid w:val="00915FCA"/>
    <w:rsid w:val="009164A6"/>
    <w:rsid w:val="00922530"/>
    <w:rsid w:val="009B023C"/>
    <w:rsid w:val="009D26DA"/>
    <w:rsid w:val="009D479F"/>
    <w:rsid w:val="009E32F8"/>
    <w:rsid w:val="009E505B"/>
    <w:rsid w:val="00A31240"/>
    <w:rsid w:val="00A404F5"/>
    <w:rsid w:val="00A52FC6"/>
    <w:rsid w:val="00A5403A"/>
    <w:rsid w:val="00A67081"/>
    <w:rsid w:val="00A77296"/>
    <w:rsid w:val="00AB41C3"/>
    <w:rsid w:val="00AF1F20"/>
    <w:rsid w:val="00B01295"/>
    <w:rsid w:val="00B11E5B"/>
    <w:rsid w:val="00B27C8F"/>
    <w:rsid w:val="00B46F13"/>
    <w:rsid w:val="00B519F2"/>
    <w:rsid w:val="00B6376C"/>
    <w:rsid w:val="00BC51F1"/>
    <w:rsid w:val="00BE2EE8"/>
    <w:rsid w:val="00BF0410"/>
    <w:rsid w:val="00C01E0A"/>
    <w:rsid w:val="00C416A2"/>
    <w:rsid w:val="00C97226"/>
    <w:rsid w:val="00C977B1"/>
    <w:rsid w:val="00CA5689"/>
    <w:rsid w:val="00CC0030"/>
    <w:rsid w:val="00CE18B9"/>
    <w:rsid w:val="00D019E6"/>
    <w:rsid w:val="00D65576"/>
    <w:rsid w:val="00DD7274"/>
    <w:rsid w:val="00DF53FE"/>
    <w:rsid w:val="00E60476"/>
    <w:rsid w:val="00E66ED9"/>
    <w:rsid w:val="00E70322"/>
    <w:rsid w:val="00E86C79"/>
    <w:rsid w:val="00ED42E9"/>
    <w:rsid w:val="00EE6F03"/>
    <w:rsid w:val="00F05471"/>
    <w:rsid w:val="00F51DBD"/>
    <w:rsid w:val="00F612AB"/>
    <w:rsid w:val="00F825F9"/>
    <w:rsid w:val="00FA46F5"/>
    <w:rsid w:val="00FB0FAB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0E617"/>
  <w15:docId w15:val="{1CB2E914-A44A-1145-BC36-1E3EA963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/>
    <w:lsdException w:name="heading 2" w:locked="0" w:semiHidden="1" w:uiPriority="9" w:unhideWhenUsed="1"/>
    <w:lsdException w:name="heading 3" w:locked="0" w:semiHidden="1" w:uiPriority="9" w:unhideWhenUsed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qFormat/>
    <w:rsid w:val="005166C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ocked/>
    <w:rsid w:val="00572FD2"/>
    <w:pPr>
      <w:keepNext/>
      <w:keepLines/>
      <w:spacing w:before="400"/>
      <w:outlineLvl w:val="0"/>
    </w:pPr>
    <w:rPr>
      <w:sz w:val="36"/>
      <w:szCs w:val="40"/>
    </w:rPr>
  </w:style>
  <w:style w:type="paragraph" w:styleId="Heading2">
    <w:name w:val="heading 2"/>
    <w:basedOn w:val="Normal"/>
    <w:next w:val="Normal"/>
    <w:locked/>
    <w:rsid w:val="00572FD2"/>
    <w:pPr>
      <w:keepNext/>
      <w:keepLines/>
      <w:spacing w:before="360"/>
      <w:outlineLvl w:val="1"/>
    </w:pPr>
    <w:rPr>
      <w:sz w:val="28"/>
      <w:szCs w:val="32"/>
    </w:rPr>
  </w:style>
  <w:style w:type="paragraph" w:styleId="Heading3">
    <w:name w:val="heading 3"/>
    <w:basedOn w:val="Normal"/>
    <w:next w:val="Normal"/>
    <w:locked/>
    <w:rsid w:val="00EE6F03"/>
    <w:pPr>
      <w:spacing w:before="320" w:after="80"/>
      <w:mirrorIndents/>
      <w:outlineLvl w:val="2"/>
    </w:pPr>
    <w:rPr>
      <w:szCs w:val="28"/>
    </w:rPr>
  </w:style>
  <w:style w:type="paragraph" w:styleId="Heading4">
    <w:name w:val="heading 4"/>
    <w:basedOn w:val="Normal"/>
    <w:next w:val="Normal"/>
    <w:locked/>
    <w:rsid w:val="00EE6F03"/>
    <w:pPr>
      <w:keepNext/>
      <w:keepLines/>
      <w:spacing w:before="280" w:after="280"/>
      <w:outlineLvl w:val="3"/>
    </w:pPr>
  </w:style>
  <w:style w:type="paragraph" w:styleId="Heading5">
    <w:name w:val="heading 5"/>
    <w:basedOn w:val="Normal"/>
    <w:next w:val="Normal"/>
    <w:locked/>
    <w:rsid w:val="00EE6F03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ocked/>
    <w:rsid w:val="009B023C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locked/>
    <w:rsid w:val="009B023C"/>
    <w:pPr>
      <w:keepNext/>
      <w:keepLines/>
      <w:spacing w:before="240" w:after="240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locked/>
    <w:rsid w:val="009B023C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locked/>
    <w:rsid w:val="009B023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-Bold">
    <w:name w:val="P - Bold"/>
    <w:uiPriority w:val="1"/>
    <w:qFormat/>
    <w:rsid w:val="00202110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P-Regular"/>
    <w:next w:val="P-Regular"/>
    <w:qFormat/>
    <w:rsid w:val="00202110"/>
    <w:pPr>
      <w:shd w:val="clear" w:color="auto" w:fill="BEFFF4"/>
      <w:spacing w:after="360"/>
      <w:ind w:left="567" w:right="284"/>
      <w:mirrorIndents/>
    </w:pPr>
    <w:rPr>
      <w:i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081AC7"/>
    <w:rPr>
      <w:color w:val="C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AC7"/>
    <w:rPr>
      <w:color w:val="C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081AC7"/>
    <w:rPr>
      <w:rFonts w:ascii="Arial" w:hAnsi="Arial"/>
      <w:color w:val="C00000"/>
      <w:sz w:val="16"/>
      <w:szCs w:val="16"/>
    </w:rPr>
  </w:style>
  <w:style w:type="character" w:customStyle="1" w:styleId="P-Keyword">
    <w:name w:val="P - Keyword"/>
    <w:uiPriority w:val="1"/>
    <w:qFormat/>
    <w:rsid w:val="00202110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styleId="NormalWeb">
    <w:name w:val="Normal (Web)"/>
    <w:basedOn w:val="Normal"/>
    <w:uiPriority w:val="99"/>
    <w:semiHidden/>
    <w:unhideWhenUsed/>
    <w:locked/>
    <w:rsid w:val="00316C5C"/>
    <w:pPr>
      <w:spacing w:before="100" w:beforeAutospacing="1" w:after="100" w:afterAutospacing="1"/>
    </w:pPr>
    <w:rPr>
      <w:lang w:val="en-GB"/>
    </w:rPr>
  </w:style>
  <w:style w:type="paragraph" w:customStyle="1" w:styleId="L-Numbers">
    <w:name w:val="L - Numbers"/>
    <w:basedOn w:val="P-Regular"/>
    <w:qFormat/>
    <w:rsid w:val="00615859"/>
    <w:pPr>
      <w:numPr>
        <w:numId w:val="18"/>
      </w:numPr>
      <w:spacing w:before="160" w:after="160" w:line="300" w:lineRule="auto"/>
      <w:contextualSpacing/>
    </w:pPr>
  </w:style>
  <w:style w:type="paragraph" w:customStyle="1" w:styleId="L-Bullets">
    <w:name w:val="L - Bullets"/>
    <w:basedOn w:val="P-Regular"/>
    <w:qFormat/>
    <w:rsid w:val="00A77296"/>
    <w:pPr>
      <w:numPr>
        <w:numId w:val="19"/>
      </w:numPr>
      <w:spacing w:line="30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572FD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D2"/>
    <w:rPr>
      <w:rFonts w:ascii="Times New Roman" w:hAnsi="Times New Roman" w:cs="Times New Roman"/>
      <w:color w:val="FF40FF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9B023C"/>
    <w:rPr>
      <w:rFonts w:ascii="Arial" w:eastAsiaTheme="majorEastAsia" w:hAnsi="Arial" w:cstheme="majorBidi"/>
      <w:iCs/>
      <w:color w:val="FF40FF"/>
      <w:sz w:val="24"/>
    </w:rPr>
  </w:style>
  <w:style w:type="character" w:customStyle="1" w:styleId="P-URL">
    <w:name w:val="P - URL"/>
    <w:basedOn w:val="DefaultParagraphFont"/>
    <w:uiPriority w:val="1"/>
    <w:qFormat/>
    <w:rsid w:val="009164A6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Heading8Char">
    <w:name w:val="Heading 8 Char"/>
    <w:basedOn w:val="DefaultParagraphFont"/>
    <w:link w:val="Heading8"/>
    <w:uiPriority w:val="9"/>
    <w:rsid w:val="009B023C"/>
    <w:rPr>
      <w:rFonts w:ascii="Arial" w:eastAsiaTheme="majorEastAsia" w:hAnsi="Arial" w:cstheme="majorBidi"/>
      <w:color w:val="FF40FF"/>
      <w:sz w:val="22"/>
      <w:szCs w:val="21"/>
    </w:rPr>
  </w:style>
  <w:style w:type="character" w:customStyle="1" w:styleId="P-Italics">
    <w:name w:val="P - Italics"/>
    <w:uiPriority w:val="1"/>
    <w:qFormat/>
    <w:rsid w:val="00246E14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styleId="Hyperlink">
    <w:name w:val="Hyperlink"/>
    <w:basedOn w:val="DefaultParagraphFont"/>
    <w:uiPriority w:val="99"/>
    <w:unhideWhenUsed/>
    <w:locked/>
    <w:rsid w:val="009B023C"/>
    <w:rPr>
      <w:rFonts w:ascii="Arial" w:hAnsi="Arial"/>
      <w:color w:val="FF40FF"/>
      <w:sz w:val="22"/>
      <w:u w:val="single"/>
    </w:rPr>
  </w:style>
  <w:style w:type="character" w:customStyle="1" w:styleId="P-Code">
    <w:name w:val="P - Code"/>
    <w:uiPriority w:val="1"/>
    <w:qFormat/>
    <w:rsid w:val="00202110"/>
    <w:rPr>
      <w:rFonts w:ascii="Lucida Console" w:hAnsi="Lucida Console"/>
      <w:sz w:val="22"/>
      <w:bdr w:val="none" w:sz="0" w:space="0" w:color="auto"/>
      <w:shd w:val="clear" w:color="auto" w:fill="D5FC79"/>
    </w:rPr>
  </w:style>
  <w:style w:type="paragraph" w:customStyle="1" w:styleId="H1-Topic">
    <w:name w:val="H1 - Topic"/>
    <w:next w:val="P-Regular"/>
    <w:qFormat/>
    <w:rsid w:val="00EE6F03"/>
    <w:rPr>
      <w:sz w:val="36"/>
      <w:szCs w:val="40"/>
    </w:rPr>
  </w:style>
  <w:style w:type="paragraph" w:customStyle="1" w:styleId="H2-General">
    <w:name w:val="H2 - General"/>
    <w:next w:val="P-Regular"/>
    <w:qFormat/>
    <w:rsid w:val="00EE6F03"/>
    <w:pPr>
      <w:spacing w:before="280"/>
    </w:pPr>
    <w:rPr>
      <w:sz w:val="28"/>
      <w:szCs w:val="32"/>
    </w:rPr>
  </w:style>
  <w:style w:type="paragraph" w:customStyle="1" w:styleId="H3-Callout">
    <w:name w:val="H3 - Callout"/>
    <w:next w:val="P-Callout"/>
    <w:qFormat/>
    <w:rsid w:val="00202110"/>
    <w:pPr>
      <w:shd w:val="clear" w:color="auto" w:fill="BEFFF4"/>
      <w:spacing w:before="360"/>
      <w:ind w:left="567" w:right="284"/>
      <w:mirrorIndents/>
    </w:pPr>
    <w:rPr>
      <w:b/>
      <w:i/>
      <w:color w:val="434343"/>
      <w:sz w:val="24"/>
      <w:szCs w:val="28"/>
    </w:rPr>
  </w:style>
  <w:style w:type="paragraph" w:customStyle="1" w:styleId="P-Regular">
    <w:name w:val="P - Regular"/>
    <w:qFormat/>
    <w:rsid w:val="00EE6F03"/>
    <w:pPr>
      <w:spacing w:before="120" w:after="120"/>
    </w:pPr>
  </w:style>
  <w:style w:type="paragraph" w:styleId="Footer">
    <w:name w:val="footer"/>
    <w:basedOn w:val="Normal"/>
    <w:link w:val="FooterChar"/>
    <w:uiPriority w:val="99"/>
    <w:unhideWhenUsed/>
    <w:locked/>
    <w:rsid w:val="00AF1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1F20"/>
    <w:rPr>
      <w:rFonts w:ascii="Arial" w:hAnsi="Arial"/>
      <w:color w:val="FF40FF"/>
      <w:sz w:val="22"/>
    </w:rPr>
  </w:style>
  <w:style w:type="paragraph" w:customStyle="1" w:styleId="SB-Sidebar">
    <w:name w:val="SB - Sidebar"/>
    <w:next w:val="P-Regular"/>
    <w:qFormat/>
    <w:rsid w:val="00AB41C3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FD78"/>
      <w:jc w:val="center"/>
    </w:pPr>
    <w:rPr>
      <w:i/>
      <w:color w:val="C00000"/>
      <w:sz w:val="24"/>
      <w:szCs w:val="24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locked/>
    <w:rsid w:val="008D2F25"/>
    <w:rPr>
      <w:color w:val="FF40FF"/>
      <w:shd w:val="clear" w:color="auto" w:fill="E1DFDD"/>
    </w:rPr>
  </w:style>
  <w:style w:type="paragraph" w:customStyle="1" w:styleId="IMG-Caption">
    <w:name w:val="IMG - Caption"/>
    <w:next w:val="P-Regular"/>
    <w:qFormat/>
    <w:rsid w:val="009B023C"/>
    <w:pPr>
      <w:spacing w:before="120" w:after="240"/>
      <w:jc w:val="center"/>
    </w:pPr>
    <w:rPr>
      <w:b/>
      <w:color w:val="FF0000"/>
      <w:sz w:val="20"/>
    </w:rPr>
  </w:style>
  <w:style w:type="paragraph" w:customStyle="1" w:styleId="SC-File">
    <w:name w:val="SC - File"/>
    <w:next w:val="H1-Topic"/>
    <w:qFormat/>
    <w:rsid w:val="009B023C"/>
    <w:pPr>
      <w:spacing w:before="240" w:after="240"/>
    </w:pPr>
    <w:rPr>
      <w:rFonts w:eastAsiaTheme="majorEastAsia" w:cstheme="majorBidi"/>
      <w:b/>
      <w:iCs/>
      <w:color w:val="FF000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23C"/>
    <w:rPr>
      <w:rFonts w:asciiTheme="majorHAnsi" w:eastAsiaTheme="majorEastAsia" w:hAnsiTheme="majorHAnsi" w:cstheme="majorBidi"/>
      <w:i/>
      <w:iCs/>
      <w:color w:val="FF40FF"/>
      <w:sz w:val="21"/>
      <w:szCs w:val="21"/>
    </w:rPr>
  </w:style>
  <w:style w:type="paragraph" w:customStyle="1" w:styleId="SC-LiveLink">
    <w:name w:val="SC - Live Link"/>
    <w:qFormat/>
    <w:rsid w:val="009B023C"/>
    <w:pPr>
      <w:spacing w:before="200" w:after="240"/>
    </w:pPr>
    <w:rPr>
      <w:rFonts w:eastAsiaTheme="majorEastAsia" w:cstheme="majorBidi"/>
      <w:b/>
      <w:color w:val="FF0000"/>
      <w:szCs w:val="21"/>
    </w:rPr>
  </w:style>
  <w:style w:type="paragraph" w:customStyle="1" w:styleId="SC-Source">
    <w:name w:val="SC - Source"/>
    <w:qFormat/>
    <w:rsid w:val="009164A6"/>
    <w:pPr>
      <w:shd w:val="pct5" w:color="auto" w:fill="auto"/>
    </w:pPr>
    <w:rPr>
      <w:rFonts w:ascii="Lucida Console" w:hAnsi="Lucida Console" w:cs="Consolas"/>
      <w:szCs w:val="21"/>
    </w:rPr>
  </w:style>
  <w:style w:type="paragraph" w:customStyle="1" w:styleId="L-Regular">
    <w:name w:val="L - Regular"/>
    <w:basedOn w:val="L-Numbers"/>
    <w:rsid w:val="005B3CCC"/>
    <w:pPr>
      <w:numPr>
        <w:numId w:val="0"/>
      </w:numPr>
      <w:ind w:left="720"/>
      <w:contextualSpacing w:val="0"/>
    </w:pPr>
  </w:style>
  <w:style w:type="paragraph" w:customStyle="1" w:styleId="L-Source">
    <w:name w:val="L - Source"/>
    <w:basedOn w:val="SC-Source"/>
    <w:rsid w:val="00276DDA"/>
    <w:pPr>
      <w:ind w:left="720"/>
    </w:pPr>
  </w:style>
  <w:style w:type="paragraph" w:styleId="Title">
    <w:name w:val="Title"/>
    <w:basedOn w:val="Normal"/>
    <w:next w:val="Normal"/>
    <w:link w:val="TitleChar"/>
    <w:uiPriority w:val="10"/>
    <w:locked/>
    <w:rsid w:val="00D019E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9E6"/>
    <w:rPr>
      <w:rFonts w:asciiTheme="majorHAnsi" w:eastAsiaTheme="majorEastAsia" w:hAnsiTheme="majorHAnsi" w:cstheme="majorBidi"/>
      <w:color w:val="FF40F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locked/>
    <w:rsid w:val="00D019E6"/>
    <w:pPr>
      <w:numPr>
        <w:ilvl w:val="1"/>
      </w:numPr>
      <w:spacing w:after="160"/>
    </w:pPr>
    <w:rPr>
      <w:rFonts w:asciiTheme="minorHAnsi" w:eastAsiaTheme="minorEastAsia" w:hAnsiTheme="minorHAnsi" w:cstheme="minorBidi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19E6"/>
    <w:rPr>
      <w:rFonts w:asciiTheme="minorHAnsi" w:eastAsiaTheme="minorEastAsia" w:hAnsiTheme="minorHAnsi" w:cstheme="minorBidi"/>
      <w:color w:val="FF40FF"/>
      <w:spacing w:val="1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081A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AC7"/>
    <w:rPr>
      <w:b/>
      <w:bCs/>
      <w:color w:val="C00000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626C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26C5D"/>
    <w:rPr>
      <w:rFonts w:asciiTheme="majorHAnsi" w:eastAsiaTheme="majorEastAsia" w:hAnsiTheme="majorHAnsi" w:cstheme="majorBidi"/>
      <w:color w:val="FF40FF"/>
      <w:sz w:val="24"/>
      <w:szCs w:val="24"/>
      <w:shd w:val="pct20" w:color="auto" w:fill="auto"/>
    </w:rPr>
  </w:style>
  <w:style w:type="character" w:styleId="SubtleEmphasis">
    <w:name w:val="Subtle Emphasis"/>
    <w:basedOn w:val="DefaultParagraphFont"/>
    <w:uiPriority w:val="19"/>
    <w:locked/>
    <w:rsid w:val="00081AC7"/>
    <w:rPr>
      <w:i/>
      <w:iCs/>
      <w:color w:val="FF40FF"/>
    </w:rPr>
  </w:style>
  <w:style w:type="character" w:styleId="IntenseEmphasis">
    <w:name w:val="Intense Emphasis"/>
    <w:basedOn w:val="DefaultParagraphFont"/>
    <w:uiPriority w:val="21"/>
    <w:locked/>
    <w:rsid w:val="00081AC7"/>
    <w:rPr>
      <w:i/>
      <w:iCs/>
      <w:color w:val="FF40FF"/>
    </w:rPr>
  </w:style>
  <w:style w:type="paragraph" w:styleId="Quote">
    <w:name w:val="Quote"/>
    <w:basedOn w:val="Normal"/>
    <w:next w:val="Normal"/>
    <w:link w:val="QuoteChar"/>
    <w:uiPriority w:val="29"/>
    <w:locked/>
    <w:rsid w:val="00081AC7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81AC7"/>
    <w:rPr>
      <w:i/>
      <w:iCs/>
      <w:color w:val="FF40FF"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081AC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AC7"/>
    <w:rPr>
      <w:i/>
      <w:iCs/>
      <w:color w:val="FF40FF"/>
    </w:rPr>
  </w:style>
  <w:style w:type="character" w:styleId="SubtleReference">
    <w:name w:val="Subtle Reference"/>
    <w:basedOn w:val="DefaultParagraphFont"/>
    <w:uiPriority w:val="31"/>
    <w:locked/>
    <w:rsid w:val="00081AC7"/>
    <w:rPr>
      <w:smallCaps/>
      <w:color w:val="FF40FF"/>
    </w:rPr>
  </w:style>
  <w:style w:type="character" w:styleId="IntenseReference">
    <w:name w:val="Intense Reference"/>
    <w:basedOn w:val="DefaultParagraphFont"/>
    <w:uiPriority w:val="32"/>
    <w:locked/>
    <w:rsid w:val="00081AC7"/>
    <w:rPr>
      <w:b/>
      <w:bCs/>
      <w:smallCaps/>
      <w:color w:val="FF40F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081AC7"/>
    <w:pPr>
      <w:spacing w:after="200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081AC7"/>
    <w:pPr>
      <w:spacing w:before="240"/>
      <w:outlineLvl w:val="9"/>
    </w:pPr>
    <w:rPr>
      <w:rFonts w:asciiTheme="majorHAnsi" w:eastAsiaTheme="majorEastAsia" w:hAnsiTheme="majorHAnsi" w:cstheme="majorBidi"/>
      <w:sz w:val="32"/>
      <w:szCs w:val="32"/>
    </w:rPr>
  </w:style>
  <w:style w:type="paragraph" w:styleId="BlockText">
    <w:name w:val="Block Text"/>
    <w:basedOn w:val="Normal"/>
    <w:uiPriority w:val="99"/>
    <w:semiHidden/>
    <w:unhideWhenUsed/>
    <w:locked/>
    <w:rsid w:val="00081AC7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</w:rPr>
  </w:style>
  <w:style w:type="character" w:styleId="Mention">
    <w:name w:val="Mention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Hashtag">
    <w:name w:val="Hashtag"/>
    <w:basedOn w:val="DefaultParagraphFont"/>
    <w:uiPriority w:val="99"/>
    <w:semiHidden/>
    <w:unhideWhenUsed/>
    <w:rsid w:val="008D2F25"/>
    <w:rPr>
      <w:color w:val="FF40FF"/>
      <w:shd w:val="clear" w:color="auto" w:fill="E1DFDD"/>
    </w:rPr>
  </w:style>
  <w:style w:type="character" w:styleId="EndnoteReference">
    <w:name w:val="end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26C5D"/>
    <w:rPr>
      <w:color w:val="FF40FF"/>
      <w:vertAlign w:val="superscript"/>
    </w:rPr>
  </w:style>
  <w:style w:type="character" w:styleId="HTMLAcronym">
    <w:name w:val="HTML Acronym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HTMLCite">
    <w:name w:val="HTML Cit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Code">
    <w:name w:val="HTML Cod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626C5D"/>
    <w:rPr>
      <w:rFonts w:ascii="Consolas" w:hAnsi="Consolas" w:cs="Consolas"/>
      <w:color w:val="FF40FF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626C5D"/>
    <w:rPr>
      <w:i/>
      <w:iCs/>
      <w:color w:val="FF40FF"/>
    </w:rPr>
  </w:style>
  <w:style w:type="character" w:styleId="LineNumber">
    <w:name w:val="lin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ageNumber">
    <w:name w:val="page number"/>
    <w:basedOn w:val="DefaultParagraphFont"/>
    <w:uiPriority w:val="99"/>
    <w:semiHidden/>
    <w:unhideWhenUsed/>
    <w:locked/>
    <w:rsid w:val="00626C5D"/>
    <w:rPr>
      <w:color w:val="FF40FF"/>
    </w:rPr>
  </w:style>
  <w:style w:type="character" w:styleId="PlaceholderText">
    <w:name w:val="Placeholder Text"/>
    <w:basedOn w:val="DefaultParagraphFont"/>
    <w:uiPriority w:val="99"/>
    <w:semiHidden/>
    <w:locked/>
    <w:rsid w:val="00626C5D"/>
    <w:rPr>
      <w:color w:val="FF40FF"/>
    </w:rPr>
  </w:style>
  <w:style w:type="character" w:styleId="SmartHyperlink">
    <w:name w:val="Smart Hyperlink"/>
    <w:basedOn w:val="DefaultParagraphFont"/>
    <w:uiPriority w:val="99"/>
    <w:semiHidden/>
    <w:unhideWhenUsed/>
    <w:rsid w:val="00626C5D"/>
    <w:rPr>
      <w:color w:val="FF40FF"/>
      <w:u w:val="dotted"/>
    </w:rPr>
  </w:style>
  <w:style w:type="character" w:styleId="BookTitle">
    <w:name w:val="Book Title"/>
    <w:basedOn w:val="DefaultParagraphFont"/>
    <w:uiPriority w:val="33"/>
    <w:locked/>
    <w:rsid w:val="00626C5D"/>
    <w:rPr>
      <w:b/>
      <w:bCs/>
      <w:i/>
      <w:iCs/>
      <w:color w:val="FF40FF"/>
      <w:spacing w:val="5"/>
    </w:rPr>
  </w:style>
  <w:style w:type="character" w:styleId="Strong">
    <w:name w:val="Strong"/>
    <w:basedOn w:val="DefaultParagraphFont"/>
    <w:uiPriority w:val="22"/>
    <w:locked/>
    <w:rsid w:val="00626C5D"/>
    <w:rPr>
      <w:b/>
      <w:bCs/>
      <w:color w:val="FF40FF"/>
    </w:rPr>
  </w:style>
  <w:style w:type="character" w:styleId="Emphasis">
    <w:name w:val="Emphasis"/>
    <w:basedOn w:val="DefaultParagraphFont"/>
    <w:uiPriority w:val="20"/>
    <w:locked/>
    <w:rsid w:val="00626C5D"/>
    <w:rPr>
      <w:i/>
      <w:iCs/>
      <w:color w:val="FF4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kruger/Library/Containers/com.apple.mail/Data/Library/Mail%20Downloads/940542D6-A7AA-404F-9E45-096DB3C104E7/Author%20Docs/Template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2326F-9384-C440-8401-CF4FE1F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Richard Kruger</dc:creator>
  <cp:keywords/>
  <dc:description/>
  <cp:lastModifiedBy>Christopher Richard Kruger</cp:lastModifiedBy>
  <cp:revision>5</cp:revision>
  <dcterms:created xsi:type="dcterms:W3CDTF">2018-11-22T21:41:00Z</dcterms:created>
  <dcterms:modified xsi:type="dcterms:W3CDTF">2018-11-26T23:22:00Z</dcterms:modified>
  <cp:category/>
</cp:coreProperties>
</file>