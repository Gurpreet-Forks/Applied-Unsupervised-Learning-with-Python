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5F486F9" w14:textId="667794F8" w:rsidR="009E32F8" w:rsidRDefault="005B26E7" w:rsidP="005B26E7">
      <w:pPr>
        <w:pStyle w:val="H1-Topic"/>
        <w:rPr>
          <w:lang w:val="en-US"/>
        </w:rPr>
      </w:pPr>
      <w:r>
        <w:rPr>
          <w:lang w:val="en-US"/>
        </w:rPr>
        <w:t xml:space="preserve">Chapter </w:t>
      </w:r>
      <w:r w:rsidR="0060147F">
        <w:rPr>
          <w:lang w:val="en-US"/>
        </w:rPr>
        <w:t>2</w:t>
      </w:r>
      <w:r>
        <w:rPr>
          <w:lang w:val="en-US"/>
        </w:rPr>
        <w:t xml:space="preserve">: Introduction to </w:t>
      </w:r>
      <w:r w:rsidR="00393501">
        <w:rPr>
          <w:lang w:val="en-US"/>
        </w:rPr>
        <w:t>Unsupervised Learning</w:t>
      </w:r>
      <w:r w:rsidR="008668EB">
        <w:rPr>
          <w:lang w:val="en-US"/>
        </w:rPr>
        <w:t xml:space="preserve"> Answer Key</w:t>
      </w:r>
    </w:p>
    <w:p w14:paraId="15E099A6" w14:textId="77777777" w:rsidR="0060147F" w:rsidRDefault="0060147F" w:rsidP="008668EB">
      <w:pPr>
        <w:pStyle w:val="H2-General"/>
      </w:pPr>
    </w:p>
    <w:p w14:paraId="00EACC50" w14:textId="77A52746" w:rsidR="00A67081" w:rsidRDefault="008668EB" w:rsidP="008668EB">
      <w:pPr>
        <w:pStyle w:val="H2-General"/>
      </w:pPr>
      <w:r>
        <w:t>Activity 1 Solutions:</w:t>
      </w:r>
    </w:p>
    <w:p w14:paraId="09C6A9EC" w14:textId="393BA2EC" w:rsidR="00A67081" w:rsidRDefault="0060147F" w:rsidP="00A67081">
      <w:pPr>
        <w:pStyle w:val="P-Regular"/>
      </w:pPr>
      <w:r>
        <w:t xml:space="preserve">Please refer to the provided </w:t>
      </w:r>
      <w:proofErr w:type="spellStart"/>
      <w:r>
        <w:t>Jupyter</w:t>
      </w:r>
      <w:proofErr w:type="spellEnd"/>
      <w:r>
        <w:t xml:space="preserve"> notebook for solution code.</w:t>
      </w:r>
    </w:p>
    <w:p w14:paraId="25717B9B" w14:textId="77777777" w:rsidR="008668EB" w:rsidRDefault="00393501" w:rsidP="008668EB">
      <w:pPr>
        <w:pStyle w:val="H2-General"/>
      </w:pPr>
      <w:r>
        <w:t>Activity</w:t>
      </w:r>
      <w:r w:rsidR="008668EB">
        <w:t xml:space="preserve"> 2 Solutions:</w:t>
      </w:r>
    </w:p>
    <w:p w14:paraId="0D9FBDFB" w14:textId="56CD3C2B" w:rsidR="008668EB" w:rsidRPr="008668EB" w:rsidRDefault="00D65576" w:rsidP="008668EB">
      <w:pPr>
        <w:pStyle w:val="P-Regular"/>
      </w:pPr>
      <w:r>
        <w:t xml:space="preserve">Please refer to the provided </w:t>
      </w:r>
      <w:proofErr w:type="spellStart"/>
      <w:r>
        <w:t>Jupyter</w:t>
      </w:r>
      <w:proofErr w:type="spellEnd"/>
      <w:r>
        <w:t xml:space="preserve"> notebook for solution code.</w:t>
      </w:r>
    </w:p>
    <w:p w14:paraId="7823273C" w14:textId="77777777" w:rsidR="0060147F" w:rsidRDefault="0060147F" w:rsidP="008668EB">
      <w:pPr>
        <w:pStyle w:val="H2-General"/>
      </w:pPr>
    </w:p>
    <w:p w14:paraId="44480366" w14:textId="3FE610E6" w:rsidR="008668EB" w:rsidRPr="00042888" w:rsidRDefault="008668EB" w:rsidP="008668EB">
      <w:pPr>
        <w:pStyle w:val="H2-General"/>
      </w:pPr>
      <w:r>
        <w:t>Practice Question Solutions:</w:t>
      </w:r>
    </w:p>
    <w:p w14:paraId="52360CC8" w14:textId="4CE65FF6" w:rsidR="0060147F" w:rsidRDefault="0060147F" w:rsidP="0060147F">
      <w:pPr>
        <w:pStyle w:val="P-Regular"/>
        <w:numPr>
          <w:ilvl w:val="0"/>
          <w:numId w:val="49"/>
        </w:numPr>
      </w:pPr>
      <w:r>
        <w:t>The two approaches to Hierarchical Clustering are Agglomerative and Degenerative</w:t>
      </w:r>
    </w:p>
    <w:p w14:paraId="7E9525A6" w14:textId="77777777" w:rsidR="0060147F" w:rsidRDefault="0060147F" w:rsidP="0060147F">
      <w:pPr>
        <w:pStyle w:val="P-Regular"/>
        <w:numPr>
          <w:ilvl w:val="1"/>
          <w:numId w:val="49"/>
        </w:numPr>
      </w:pPr>
      <w:r>
        <w:t>True</w:t>
      </w:r>
    </w:p>
    <w:p w14:paraId="3AD25F12" w14:textId="77777777" w:rsidR="0060147F" w:rsidRPr="0060147F" w:rsidRDefault="0060147F" w:rsidP="0060147F">
      <w:pPr>
        <w:pStyle w:val="P-Regular"/>
        <w:numPr>
          <w:ilvl w:val="1"/>
          <w:numId w:val="49"/>
        </w:numPr>
        <w:rPr>
          <w:b/>
        </w:rPr>
      </w:pPr>
      <w:r w:rsidRPr="0060147F">
        <w:rPr>
          <w:b/>
        </w:rPr>
        <w:t>False</w:t>
      </w:r>
    </w:p>
    <w:p w14:paraId="3396027E" w14:textId="77777777" w:rsidR="0060147F" w:rsidRDefault="0060147F" w:rsidP="0060147F">
      <w:pPr>
        <w:pStyle w:val="P-Regular"/>
        <w:numPr>
          <w:ilvl w:val="0"/>
          <w:numId w:val="49"/>
        </w:numPr>
      </w:pPr>
      <w:r>
        <w:t>Which of these linkage criteria can be used to determine distances between clusters?</w:t>
      </w:r>
    </w:p>
    <w:p w14:paraId="1CEA6428" w14:textId="77777777" w:rsidR="0060147F" w:rsidRDefault="0060147F" w:rsidP="0060147F">
      <w:pPr>
        <w:pStyle w:val="P-Regular"/>
        <w:numPr>
          <w:ilvl w:val="1"/>
          <w:numId w:val="49"/>
        </w:numPr>
      </w:pPr>
      <w:r>
        <w:t>Complete</w:t>
      </w:r>
    </w:p>
    <w:p w14:paraId="671117D6" w14:textId="77777777" w:rsidR="0060147F" w:rsidRDefault="0060147F" w:rsidP="0060147F">
      <w:pPr>
        <w:pStyle w:val="P-Regular"/>
        <w:numPr>
          <w:ilvl w:val="1"/>
          <w:numId w:val="49"/>
        </w:numPr>
      </w:pPr>
      <w:r>
        <w:t>Single</w:t>
      </w:r>
    </w:p>
    <w:p w14:paraId="15CC6D9F" w14:textId="77777777" w:rsidR="0060147F" w:rsidRDefault="0060147F" w:rsidP="0060147F">
      <w:pPr>
        <w:pStyle w:val="P-Regular"/>
        <w:numPr>
          <w:ilvl w:val="1"/>
          <w:numId w:val="49"/>
        </w:numPr>
      </w:pPr>
      <w:r>
        <w:t>Centroid</w:t>
      </w:r>
    </w:p>
    <w:p w14:paraId="5E96306C" w14:textId="77777777" w:rsidR="0060147F" w:rsidRPr="0060147F" w:rsidRDefault="0060147F" w:rsidP="0060147F">
      <w:pPr>
        <w:pStyle w:val="P-Regular"/>
        <w:numPr>
          <w:ilvl w:val="1"/>
          <w:numId w:val="49"/>
        </w:numPr>
        <w:rPr>
          <w:b/>
        </w:rPr>
      </w:pPr>
      <w:r w:rsidRPr="0060147F">
        <w:rPr>
          <w:b/>
        </w:rPr>
        <w:t>All of the above</w:t>
      </w:r>
    </w:p>
    <w:p w14:paraId="42CC79E6" w14:textId="15C7ACD7" w:rsidR="0060147F" w:rsidRDefault="0060147F" w:rsidP="0060147F">
      <w:pPr>
        <w:pStyle w:val="P-Regular"/>
        <w:numPr>
          <w:ilvl w:val="0"/>
          <w:numId w:val="49"/>
        </w:numPr>
      </w:pPr>
      <w:r>
        <w:t>Hierarchies are</w:t>
      </w:r>
      <w:r>
        <w:t xml:space="preserve"> always</w:t>
      </w:r>
      <w:r>
        <w:t xml:space="preserve"> the most efficient way to convey information about a data set</w:t>
      </w:r>
    </w:p>
    <w:p w14:paraId="396D3E27" w14:textId="77777777" w:rsidR="0060147F" w:rsidRDefault="0060147F" w:rsidP="0060147F">
      <w:pPr>
        <w:pStyle w:val="P-Regular"/>
        <w:numPr>
          <w:ilvl w:val="1"/>
          <w:numId w:val="49"/>
        </w:numPr>
      </w:pPr>
      <w:r>
        <w:t>True</w:t>
      </w:r>
    </w:p>
    <w:p w14:paraId="2EF63097" w14:textId="77777777" w:rsidR="0060147F" w:rsidRPr="0060147F" w:rsidRDefault="0060147F" w:rsidP="0060147F">
      <w:pPr>
        <w:pStyle w:val="P-Regular"/>
        <w:numPr>
          <w:ilvl w:val="1"/>
          <w:numId w:val="49"/>
        </w:numPr>
        <w:rPr>
          <w:b/>
        </w:rPr>
      </w:pPr>
      <w:r w:rsidRPr="0060147F">
        <w:rPr>
          <w:b/>
        </w:rPr>
        <w:t>False</w:t>
      </w:r>
    </w:p>
    <w:p w14:paraId="35B2E334" w14:textId="77777777" w:rsidR="0060147F" w:rsidRDefault="0060147F" w:rsidP="0060147F">
      <w:pPr>
        <w:pStyle w:val="P-Regular"/>
        <w:numPr>
          <w:ilvl w:val="0"/>
          <w:numId w:val="49"/>
        </w:numPr>
      </w:pPr>
      <w:r>
        <w:t>How is Hierarchical Clustering a better approach to clustering than K-Means?</w:t>
      </w:r>
    </w:p>
    <w:p w14:paraId="2AC30D45" w14:textId="77777777" w:rsidR="0060147F" w:rsidRDefault="0060147F" w:rsidP="0060147F">
      <w:pPr>
        <w:pStyle w:val="P-Regular"/>
        <w:numPr>
          <w:ilvl w:val="1"/>
          <w:numId w:val="49"/>
        </w:numPr>
      </w:pPr>
      <w:r>
        <w:t>It is faster than K-Means</w:t>
      </w:r>
    </w:p>
    <w:p w14:paraId="17E0DF91" w14:textId="77777777" w:rsidR="0060147F" w:rsidRPr="0060147F" w:rsidRDefault="0060147F" w:rsidP="0060147F">
      <w:pPr>
        <w:pStyle w:val="P-Regular"/>
        <w:numPr>
          <w:ilvl w:val="1"/>
          <w:numId w:val="49"/>
        </w:numPr>
        <w:rPr>
          <w:b/>
        </w:rPr>
      </w:pPr>
      <w:r w:rsidRPr="0060147F">
        <w:rPr>
          <w:b/>
        </w:rPr>
        <w:t>You don’t need to determine number of clusters a priori</w:t>
      </w:r>
    </w:p>
    <w:p w14:paraId="28ED8CCD" w14:textId="77777777" w:rsidR="0060147F" w:rsidRDefault="0060147F" w:rsidP="0060147F">
      <w:pPr>
        <w:pStyle w:val="P-Regular"/>
        <w:numPr>
          <w:ilvl w:val="1"/>
          <w:numId w:val="49"/>
        </w:numPr>
      </w:pPr>
      <w:r>
        <w:t>It handles simple data sets in a more efficient manner</w:t>
      </w:r>
    </w:p>
    <w:p w14:paraId="3C3F671E" w14:textId="77777777" w:rsidR="0060147F" w:rsidRDefault="0060147F" w:rsidP="0060147F">
      <w:pPr>
        <w:pStyle w:val="P-Regular"/>
        <w:numPr>
          <w:ilvl w:val="1"/>
          <w:numId w:val="49"/>
        </w:numPr>
      </w:pPr>
      <w:r>
        <w:t>All of the above</w:t>
      </w:r>
    </w:p>
    <w:p w14:paraId="6763D126" w14:textId="77777777" w:rsidR="0060147F" w:rsidRDefault="0060147F" w:rsidP="0060147F">
      <w:pPr>
        <w:pStyle w:val="P-Regular"/>
        <w:numPr>
          <w:ilvl w:val="0"/>
          <w:numId w:val="49"/>
        </w:numPr>
      </w:pPr>
      <w:r>
        <w:t>How is K-Means a better approach to clustering than Hierarchical Clustering?</w:t>
      </w:r>
    </w:p>
    <w:p w14:paraId="7B5B842E" w14:textId="77777777" w:rsidR="0060147F" w:rsidRPr="0060147F" w:rsidRDefault="0060147F" w:rsidP="0060147F">
      <w:pPr>
        <w:pStyle w:val="P-Regular"/>
        <w:numPr>
          <w:ilvl w:val="1"/>
          <w:numId w:val="49"/>
        </w:numPr>
        <w:rPr>
          <w:b/>
        </w:rPr>
      </w:pPr>
      <w:r w:rsidRPr="0060147F">
        <w:rPr>
          <w:b/>
        </w:rPr>
        <w:t>It is faster than Hierarchical Clustering</w:t>
      </w:r>
    </w:p>
    <w:p w14:paraId="00EACFB4" w14:textId="77777777" w:rsidR="0060147F" w:rsidRDefault="0060147F" w:rsidP="0060147F">
      <w:pPr>
        <w:pStyle w:val="P-Regular"/>
        <w:numPr>
          <w:ilvl w:val="1"/>
          <w:numId w:val="49"/>
        </w:numPr>
      </w:pPr>
      <w:r>
        <w:t>It is slower but more accurate</w:t>
      </w:r>
    </w:p>
    <w:p w14:paraId="4B2ECA96" w14:textId="77777777" w:rsidR="0060147F" w:rsidRDefault="0060147F" w:rsidP="0060147F">
      <w:pPr>
        <w:pStyle w:val="P-Regular"/>
        <w:numPr>
          <w:ilvl w:val="1"/>
          <w:numId w:val="49"/>
        </w:numPr>
      </w:pPr>
      <w:r>
        <w:t>You don’t need to determine what K is a priori</w:t>
      </w:r>
    </w:p>
    <w:p w14:paraId="5D1EBE0C" w14:textId="77777777" w:rsidR="0060147F" w:rsidRDefault="0060147F" w:rsidP="0060147F">
      <w:pPr>
        <w:pStyle w:val="P-Regular"/>
        <w:numPr>
          <w:ilvl w:val="1"/>
          <w:numId w:val="49"/>
        </w:numPr>
      </w:pPr>
      <w:r>
        <w:t>K-Means is much more complex but more accurate</w:t>
      </w:r>
    </w:p>
    <w:p w14:paraId="7F6DCAB1" w14:textId="77777777" w:rsidR="0060147F" w:rsidRDefault="0060147F" w:rsidP="0060147F">
      <w:pPr>
        <w:pStyle w:val="P-Regular"/>
        <w:numPr>
          <w:ilvl w:val="0"/>
          <w:numId w:val="49"/>
        </w:numPr>
      </w:pPr>
      <w:r>
        <w:t>A hierarchy shows the relationships from parent nodes to their children nodes</w:t>
      </w:r>
    </w:p>
    <w:p w14:paraId="3205DD91" w14:textId="77777777" w:rsidR="0060147F" w:rsidRPr="0060147F" w:rsidRDefault="0060147F" w:rsidP="0060147F">
      <w:pPr>
        <w:pStyle w:val="P-Regular"/>
        <w:numPr>
          <w:ilvl w:val="1"/>
          <w:numId w:val="49"/>
        </w:numPr>
        <w:rPr>
          <w:b/>
        </w:rPr>
      </w:pPr>
      <w:r w:rsidRPr="0060147F">
        <w:rPr>
          <w:b/>
        </w:rPr>
        <w:t>True</w:t>
      </w:r>
    </w:p>
    <w:p w14:paraId="2611C17E" w14:textId="77777777" w:rsidR="0060147F" w:rsidRDefault="0060147F" w:rsidP="0060147F">
      <w:pPr>
        <w:pStyle w:val="P-Regular"/>
        <w:numPr>
          <w:ilvl w:val="1"/>
          <w:numId w:val="49"/>
        </w:numPr>
      </w:pPr>
      <w:r>
        <w:lastRenderedPageBreak/>
        <w:t>False</w:t>
      </w:r>
    </w:p>
    <w:p w14:paraId="1238D2FF" w14:textId="77777777" w:rsidR="0060147F" w:rsidRDefault="0060147F" w:rsidP="0060147F">
      <w:pPr>
        <w:pStyle w:val="P-Regular"/>
        <w:numPr>
          <w:ilvl w:val="0"/>
          <w:numId w:val="49"/>
        </w:numPr>
      </w:pPr>
      <w:r>
        <w:t>In a hierarchy, children nodes can also themselves be parents to other children nodes</w:t>
      </w:r>
    </w:p>
    <w:p w14:paraId="29033A68" w14:textId="77777777" w:rsidR="0060147F" w:rsidRPr="0060147F" w:rsidRDefault="0060147F" w:rsidP="0060147F">
      <w:pPr>
        <w:pStyle w:val="P-Regular"/>
        <w:numPr>
          <w:ilvl w:val="1"/>
          <w:numId w:val="49"/>
        </w:numPr>
        <w:rPr>
          <w:b/>
        </w:rPr>
      </w:pPr>
      <w:r w:rsidRPr="0060147F">
        <w:rPr>
          <w:b/>
        </w:rPr>
        <w:t>True</w:t>
      </w:r>
    </w:p>
    <w:p w14:paraId="7BE48357" w14:textId="77777777" w:rsidR="0060147F" w:rsidRDefault="0060147F" w:rsidP="0060147F">
      <w:pPr>
        <w:pStyle w:val="P-Regular"/>
        <w:numPr>
          <w:ilvl w:val="1"/>
          <w:numId w:val="49"/>
        </w:numPr>
      </w:pPr>
      <w:r>
        <w:t>False</w:t>
      </w:r>
    </w:p>
    <w:p w14:paraId="088F9F76" w14:textId="77777777" w:rsidR="0060147F" w:rsidRDefault="0060147F" w:rsidP="0060147F">
      <w:pPr>
        <w:pStyle w:val="P-Regular"/>
        <w:numPr>
          <w:ilvl w:val="0"/>
          <w:numId w:val="49"/>
        </w:numPr>
      </w:pPr>
      <w:r>
        <w:t>Why are dendrograms helpful in determining clusters?</w:t>
      </w:r>
    </w:p>
    <w:p w14:paraId="08E53947" w14:textId="77777777" w:rsidR="0060147F" w:rsidRDefault="0060147F" w:rsidP="0060147F">
      <w:pPr>
        <w:pStyle w:val="P-Regular"/>
        <w:numPr>
          <w:ilvl w:val="1"/>
          <w:numId w:val="49"/>
        </w:numPr>
      </w:pPr>
      <w:r>
        <w:t>It shows how correlated features in the data set are</w:t>
      </w:r>
    </w:p>
    <w:p w14:paraId="5CD3103D" w14:textId="77777777" w:rsidR="0060147F" w:rsidRPr="0060147F" w:rsidRDefault="0060147F" w:rsidP="0060147F">
      <w:pPr>
        <w:pStyle w:val="P-Regular"/>
        <w:numPr>
          <w:ilvl w:val="1"/>
          <w:numId w:val="49"/>
        </w:numPr>
        <w:rPr>
          <w:b/>
        </w:rPr>
      </w:pPr>
      <w:r w:rsidRPr="0060147F">
        <w:rPr>
          <w:b/>
        </w:rPr>
        <w:t>They give an idea how clusters could be formed with which members</w:t>
      </w:r>
    </w:p>
    <w:p w14:paraId="2822DDE3" w14:textId="77777777" w:rsidR="0060147F" w:rsidRDefault="0060147F" w:rsidP="0060147F">
      <w:pPr>
        <w:pStyle w:val="P-Regular"/>
        <w:numPr>
          <w:ilvl w:val="1"/>
          <w:numId w:val="49"/>
        </w:numPr>
      </w:pPr>
      <w:r>
        <w:t>If they fail, it’s a sign that the data is too complex for hierarchical clustering</w:t>
      </w:r>
    </w:p>
    <w:p w14:paraId="5CA70C41" w14:textId="77777777" w:rsidR="0060147F" w:rsidRDefault="0060147F" w:rsidP="0060147F">
      <w:pPr>
        <w:pStyle w:val="P-Regular"/>
        <w:numPr>
          <w:ilvl w:val="1"/>
          <w:numId w:val="49"/>
        </w:numPr>
      </w:pPr>
      <w:r>
        <w:t>They aren’t helpful</w:t>
      </w:r>
    </w:p>
    <w:p w14:paraId="0F8DFBB3" w14:textId="77777777" w:rsidR="0060147F" w:rsidRDefault="0060147F" w:rsidP="0060147F">
      <w:pPr>
        <w:pStyle w:val="P-Regular"/>
        <w:numPr>
          <w:ilvl w:val="0"/>
          <w:numId w:val="49"/>
        </w:numPr>
      </w:pPr>
      <w:r>
        <w:t>Agglomerative clustering adopts the tops-down approach, while Divisive adopts the bottoms-up approach.</w:t>
      </w:r>
    </w:p>
    <w:p w14:paraId="54FDAC96" w14:textId="77777777" w:rsidR="0060147F" w:rsidRDefault="0060147F" w:rsidP="0060147F">
      <w:pPr>
        <w:pStyle w:val="P-Regular"/>
        <w:numPr>
          <w:ilvl w:val="1"/>
          <w:numId w:val="49"/>
        </w:numPr>
      </w:pPr>
      <w:r>
        <w:t>True</w:t>
      </w:r>
    </w:p>
    <w:p w14:paraId="22D2D6ED" w14:textId="77777777" w:rsidR="0060147F" w:rsidRPr="0060147F" w:rsidRDefault="0060147F" w:rsidP="0060147F">
      <w:pPr>
        <w:pStyle w:val="P-Regular"/>
        <w:numPr>
          <w:ilvl w:val="1"/>
          <w:numId w:val="49"/>
        </w:numPr>
        <w:rPr>
          <w:b/>
        </w:rPr>
      </w:pPr>
      <w:r w:rsidRPr="0060147F">
        <w:rPr>
          <w:b/>
        </w:rPr>
        <w:t>False</w:t>
      </w:r>
    </w:p>
    <w:p w14:paraId="0D8C132C" w14:textId="77777777" w:rsidR="0060147F" w:rsidRDefault="0060147F" w:rsidP="0060147F">
      <w:pPr>
        <w:pStyle w:val="P-Regular"/>
        <w:numPr>
          <w:ilvl w:val="0"/>
          <w:numId w:val="49"/>
        </w:numPr>
      </w:pPr>
      <w:r>
        <w:t xml:space="preserve">Hierarchical Clustering in sci-kit learn is more modular and should always be preferred over </w:t>
      </w:r>
      <w:proofErr w:type="spellStart"/>
      <w:r>
        <w:t>scipy</w:t>
      </w:r>
      <w:proofErr w:type="spellEnd"/>
      <w:r>
        <w:t xml:space="preserve"> implementations.</w:t>
      </w:r>
    </w:p>
    <w:p w14:paraId="51C846FD" w14:textId="77777777" w:rsidR="0060147F" w:rsidRDefault="0060147F" w:rsidP="0060147F">
      <w:pPr>
        <w:pStyle w:val="P-Regular"/>
        <w:numPr>
          <w:ilvl w:val="1"/>
          <w:numId w:val="49"/>
        </w:numPr>
      </w:pPr>
      <w:r>
        <w:t>True</w:t>
      </w:r>
    </w:p>
    <w:p w14:paraId="0B58471B" w14:textId="77777777" w:rsidR="0060147F" w:rsidRPr="0060147F" w:rsidRDefault="0060147F" w:rsidP="0060147F">
      <w:pPr>
        <w:pStyle w:val="P-Regular"/>
        <w:numPr>
          <w:ilvl w:val="1"/>
          <w:numId w:val="49"/>
        </w:numPr>
        <w:rPr>
          <w:b/>
        </w:rPr>
      </w:pPr>
      <w:bookmarkStart w:id="0" w:name="_GoBack"/>
      <w:r w:rsidRPr="0060147F">
        <w:rPr>
          <w:b/>
        </w:rPr>
        <w:t>False</w:t>
      </w:r>
    </w:p>
    <w:bookmarkEnd w:id="0"/>
    <w:p w14:paraId="7AE71320" w14:textId="77777777" w:rsidR="008668EB" w:rsidRPr="008668EB" w:rsidRDefault="008668EB" w:rsidP="0060147F">
      <w:pPr>
        <w:pStyle w:val="P-Regular"/>
      </w:pPr>
    </w:p>
    <w:sectPr w:rsidR="008668EB" w:rsidRPr="008668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460E7" w14:textId="77777777" w:rsidR="008A0743" w:rsidRPr="00BC51F1" w:rsidRDefault="008A0743" w:rsidP="00BC51F1">
      <w:r>
        <w:separator/>
      </w:r>
    </w:p>
  </w:endnote>
  <w:endnote w:type="continuationSeparator" w:id="0">
    <w:p w14:paraId="39A99C3B" w14:textId="77777777" w:rsidR="008A0743" w:rsidRPr="00BC51F1" w:rsidRDefault="008A0743" w:rsidP="00BC5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267B2" w14:textId="77777777" w:rsidR="00604199" w:rsidRDefault="00604199" w:rsidP="00BC51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7BDE2" w14:textId="77777777" w:rsidR="00604199" w:rsidRDefault="00604199" w:rsidP="00BC51F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F5CEA" w14:textId="77777777" w:rsidR="00604199" w:rsidRDefault="00604199" w:rsidP="00BC51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8629B" w14:textId="77777777" w:rsidR="008A0743" w:rsidRPr="00BC51F1" w:rsidRDefault="008A0743" w:rsidP="00BC51F1">
      <w:r>
        <w:separator/>
      </w:r>
    </w:p>
  </w:footnote>
  <w:footnote w:type="continuationSeparator" w:id="0">
    <w:p w14:paraId="4C4D8499" w14:textId="77777777" w:rsidR="008A0743" w:rsidRPr="00BC51F1" w:rsidRDefault="008A0743" w:rsidP="00BC5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A187F" w14:textId="77777777" w:rsidR="00572FD2" w:rsidRDefault="00572F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476E6" w14:textId="77777777" w:rsidR="00572FD2" w:rsidRDefault="00AF1F20" w:rsidP="00AF1F20">
    <w:pPr>
      <w:pStyle w:val="P-Regula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8AAE6" w14:textId="77777777" w:rsidR="00572FD2" w:rsidRDefault="00572F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D64B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BE57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36FA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CCFB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806B9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1C5A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5886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F4C9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C07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1429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9D3201"/>
    <w:multiLevelType w:val="hybridMultilevel"/>
    <w:tmpl w:val="31CE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457B7"/>
    <w:multiLevelType w:val="hybridMultilevel"/>
    <w:tmpl w:val="FA90F3B0"/>
    <w:lvl w:ilvl="0" w:tplc="C0AE70D4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1074D"/>
    <w:multiLevelType w:val="hybridMultilevel"/>
    <w:tmpl w:val="F4F61D7C"/>
    <w:lvl w:ilvl="0" w:tplc="DB9EC4F8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51359"/>
    <w:multiLevelType w:val="hybridMultilevel"/>
    <w:tmpl w:val="E51E6D48"/>
    <w:lvl w:ilvl="0" w:tplc="84C292B0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9A6CE9"/>
    <w:multiLevelType w:val="hybridMultilevel"/>
    <w:tmpl w:val="79F6668A"/>
    <w:lvl w:ilvl="0" w:tplc="5890FA2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101E6"/>
    <w:multiLevelType w:val="hybridMultilevel"/>
    <w:tmpl w:val="3ADE9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6"/>
  </w:num>
  <w:num w:numId="3">
    <w:abstractNumId w:val="31"/>
  </w:num>
  <w:num w:numId="4">
    <w:abstractNumId w:val="30"/>
  </w:num>
  <w:num w:numId="5">
    <w:abstractNumId w:val="24"/>
  </w:num>
  <w:num w:numId="6">
    <w:abstractNumId w:val="15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3"/>
  </w:num>
  <w:num w:numId="18">
    <w:abstractNumId w:val="21"/>
  </w:num>
  <w:num w:numId="19">
    <w:abstractNumId w:val="13"/>
  </w:num>
  <w:num w:numId="20">
    <w:abstractNumId w:val="28"/>
  </w:num>
  <w:num w:numId="21">
    <w:abstractNumId w:val="17"/>
  </w:num>
  <w:num w:numId="22">
    <w:abstractNumId w:val="19"/>
  </w:num>
  <w:num w:numId="23">
    <w:abstractNumId w:val="25"/>
  </w:num>
  <w:num w:numId="24">
    <w:abstractNumId w:val="12"/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6"/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18"/>
  </w:num>
  <w:num w:numId="32">
    <w:abstractNumId w:val="21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</w:num>
  <w:num w:numId="39">
    <w:abstractNumId w:val="21"/>
    <w:lvlOverride w:ilvl="0">
      <w:startOverride w:val="1"/>
    </w:lvlOverride>
  </w:num>
  <w:num w:numId="40">
    <w:abstractNumId w:val="21"/>
    <w:lvlOverride w:ilvl="0">
      <w:startOverride w:val="1"/>
    </w:lvlOverride>
  </w:num>
  <w:num w:numId="41">
    <w:abstractNumId w:val="21"/>
    <w:lvlOverride w:ilvl="0">
      <w:startOverride w:val="1"/>
    </w:lvlOverride>
  </w:num>
  <w:num w:numId="42">
    <w:abstractNumId w:val="21"/>
    <w:lvlOverride w:ilvl="0">
      <w:startOverride w:val="1"/>
    </w:lvlOverride>
  </w:num>
  <w:num w:numId="43">
    <w:abstractNumId w:val="21"/>
    <w:lvlOverride w:ilvl="0">
      <w:startOverride w:val="1"/>
    </w:lvlOverride>
  </w:num>
  <w:num w:numId="44">
    <w:abstractNumId w:val="22"/>
  </w:num>
  <w:num w:numId="45">
    <w:abstractNumId w:val="29"/>
  </w:num>
  <w:num w:numId="46">
    <w:abstractNumId w:val="11"/>
  </w:num>
  <w:num w:numId="47">
    <w:abstractNumId w:val="14"/>
  </w:num>
  <w:num w:numId="48">
    <w:abstractNumId w:val="10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styleLockThe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6E7"/>
    <w:rsid w:val="00032E8D"/>
    <w:rsid w:val="00042888"/>
    <w:rsid w:val="000717D2"/>
    <w:rsid w:val="00072DA3"/>
    <w:rsid w:val="00081AC7"/>
    <w:rsid w:val="000C06A2"/>
    <w:rsid w:val="000D467D"/>
    <w:rsid w:val="00110BA1"/>
    <w:rsid w:val="0012051D"/>
    <w:rsid w:val="001243B4"/>
    <w:rsid w:val="00160ACD"/>
    <w:rsid w:val="001A5A74"/>
    <w:rsid w:val="00202110"/>
    <w:rsid w:val="00246E14"/>
    <w:rsid w:val="00276DDA"/>
    <w:rsid w:val="002C05CB"/>
    <w:rsid w:val="002C7AFF"/>
    <w:rsid w:val="002F66F2"/>
    <w:rsid w:val="00302E62"/>
    <w:rsid w:val="00316C5C"/>
    <w:rsid w:val="0032703E"/>
    <w:rsid w:val="00337BF1"/>
    <w:rsid w:val="00352C55"/>
    <w:rsid w:val="00393501"/>
    <w:rsid w:val="00412A23"/>
    <w:rsid w:val="004170E1"/>
    <w:rsid w:val="004B6E6A"/>
    <w:rsid w:val="004E32AB"/>
    <w:rsid w:val="0051401D"/>
    <w:rsid w:val="005166C8"/>
    <w:rsid w:val="00531C15"/>
    <w:rsid w:val="00572FD2"/>
    <w:rsid w:val="005B0384"/>
    <w:rsid w:val="005B26E7"/>
    <w:rsid w:val="005B3CCC"/>
    <w:rsid w:val="005C7FEE"/>
    <w:rsid w:val="005D18AF"/>
    <w:rsid w:val="005E24D8"/>
    <w:rsid w:val="0060147F"/>
    <w:rsid w:val="00604199"/>
    <w:rsid w:val="00615859"/>
    <w:rsid w:val="0062014E"/>
    <w:rsid w:val="00623439"/>
    <w:rsid w:val="00626C5D"/>
    <w:rsid w:val="00693224"/>
    <w:rsid w:val="006D553C"/>
    <w:rsid w:val="006D7FDA"/>
    <w:rsid w:val="006F7BB5"/>
    <w:rsid w:val="00727DFB"/>
    <w:rsid w:val="00765765"/>
    <w:rsid w:val="007A2DB8"/>
    <w:rsid w:val="007A359E"/>
    <w:rsid w:val="007E177B"/>
    <w:rsid w:val="0080424C"/>
    <w:rsid w:val="00835EE8"/>
    <w:rsid w:val="00844D0C"/>
    <w:rsid w:val="008668EB"/>
    <w:rsid w:val="0087601B"/>
    <w:rsid w:val="00884E3D"/>
    <w:rsid w:val="008A0743"/>
    <w:rsid w:val="008A6158"/>
    <w:rsid w:val="008D2F25"/>
    <w:rsid w:val="008F62A9"/>
    <w:rsid w:val="00900EF0"/>
    <w:rsid w:val="00915FCA"/>
    <w:rsid w:val="009164A6"/>
    <w:rsid w:val="00922530"/>
    <w:rsid w:val="009B023C"/>
    <w:rsid w:val="009D26DA"/>
    <w:rsid w:val="009D479F"/>
    <w:rsid w:val="009E32F8"/>
    <w:rsid w:val="009E4628"/>
    <w:rsid w:val="009E505B"/>
    <w:rsid w:val="00A31240"/>
    <w:rsid w:val="00A404F5"/>
    <w:rsid w:val="00A52FC6"/>
    <w:rsid w:val="00A5403A"/>
    <w:rsid w:val="00A67081"/>
    <w:rsid w:val="00A77296"/>
    <w:rsid w:val="00AB41C3"/>
    <w:rsid w:val="00AF1F20"/>
    <w:rsid w:val="00B01295"/>
    <w:rsid w:val="00B11E5B"/>
    <w:rsid w:val="00B27C8F"/>
    <w:rsid w:val="00B46F13"/>
    <w:rsid w:val="00B519F2"/>
    <w:rsid w:val="00B6376C"/>
    <w:rsid w:val="00BC51F1"/>
    <w:rsid w:val="00BE2EE8"/>
    <w:rsid w:val="00BF0410"/>
    <w:rsid w:val="00C01E0A"/>
    <w:rsid w:val="00C416A2"/>
    <w:rsid w:val="00C97226"/>
    <w:rsid w:val="00C977B1"/>
    <w:rsid w:val="00CA5689"/>
    <w:rsid w:val="00CC0030"/>
    <w:rsid w:val="00CE18B9"/>
    <w:rsid w:val="00D019E6"/>
    <w:rsid w:val="00D65576"/>
    <w:rsid w:val="00DD7274"/>
    <w:rsid w:val="00DF53FE"/>
    <w:rsid w:val="00E60476"/>
    <w:rsid w:val="00E66ED9"/>
    <w:rsid w:val="00E70322"/>
    <w:rsid w:val="00E86C79"/>
    <w:rsid w:val="00ED42E9"/>
    <w:rsid w:val="00EE6F03"/>
    <w:rsid w:val="00F05471"/>
    <w:rsid w:val="00F51DBD"/>
    <w:rsid w:val="00F612AB"/>
    <w:rsid w:val="00F825F9"/>
    <w:rsid w:val="00FA46F5"/>
    <w:rsid w:val="00FB0FAB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0E617"/>
  <w15:docId w15:val="{1CB2E914-A44A-1145-BC36-1E3EA963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/>
    <w:lsdException w:name="heading 2" w:locked="0" w:semiHidden="1" w:uiPriority="9" w:unhideWhenUsed="1"/>
    <w:lsdException w:name="heading 3" w:locked="0" w:semiHidden="1" w:uiPriority="9" w:unhideWhenUsed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locked="0" w:semiHidden="1" w:uiPriority="9" w:unhideWhenUsed="1"/>
    <w:lsdException w:name="heading 8" w:locked="0" w:semiHidden="1" w:uiPriority="9" w:unhideWhenUsed="1"/>
    <w:lsdException w:name="heading 9" w:locked="0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5166C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ocked/>
    <w:rsid w:val="00572FD2"/>
    <w:pPr>
      <w:keepNext/>
      <w:keepLines/>
      <w:spacing w:before="400"/>
      <w:outlineLvl w:val="0"/>
    </w:pPr>
    <w:rPr>
      <w:sz w:val="36"/>
      <w:szCs w:val="40"/>
    </w:rPr>
  </w:style>
  <w:style w:type="paragraph" w:styleId="Heading2">
    <w:name w:val="heading 2"/>
    <w:basedOn w:val="Normal"/>
    <w:next w:val="Normal"/>
    <w:locked/>
    <w:rsid w:val="00572FD2"/>
    <w:pPr>
      <w:keepNext/>
      <w:keepLines/>
      <w:spacing w:before="360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ocked/>
    <w:rsid w:val="00EE6F03"/>
    <w:pPr>
      <w:spacing w:before="320" w:after="80"/>
      <w:mirrorIndents/>
      <w:outlineLvl w:val="2"/>
    </w:pPr>
    <w:rPr>
      <w:szCs w:val="28"/>
    </w:rPr>
  </w:style>
  <w:style w:type="paragraph" w:styleId="Heading4">
    <w:name w:val="heading 4"/>
    <w:basedOn w:val="Normal"/>
    <w:next w:val="Normal"/>
    <w:locked/>
    <w:rsid w:val="00EE6F03"/>
    <w:pPr>
      <w:keepNext/>
      <w:keepLines/>
      <w:spacing w:before="280" w:after="280"/>
      <w:outlineLvl w:val="3"/>
    </w:pPr>
  </w:style>
  <w:style w:type="paragraph" w:styleId="Heading5">
    <w:name w:val="heading 5"/>
    <w:basedOn w:val="Normal"/>
    <w:next w:val="Normal"/>
    <w:locked/>
    <w:rsid w:val="00EE6F03"/>
    <w:pPr>
      <w:keepNext/>
      <w:keepLines/>
      <w:spacing w:before="240" w:after="80"/>
      <w:outlineLvl w:val="4"/>
    </w:pPr>
    <w:rPr>
      <w:sz w:val="20"/>
    </w:rPr>
  </w:style>
  <w:style w:type="paragraph" w:styleId="Heading6">
    <w:name w:val="heading 6"/>
    <w:basedOn w:val="Heading5"/>
    <w:next w:val="Normal"/>
    <w:locked/>
    <w:rsid w:val="009B023C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locked/>
    <w:rsid w:val="009B023C"/>
    <w:pPr>
      <w:keepNext/>
      <w:keepLines/>
      <w:spacing w:before="240" w:after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locked/>
    <w:rsid w:val="009B023C"/>
    <w:pPr>
      <w:keepNext/>
      <w:keepLines/>
      <w:spacing w:before="160" w:after="240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locked/>
    <w:rsid w:val="009B023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-Bold">
    <w:name w:val="P - Bold"/>
    <w:uiPriority w:val="1"/>
    <w:qFormat/>
    <w:rsid w:val="00202110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P-Regular"/>
    <w:next w:val="P-Regular"/>
    <w:qFormat/>
    <w:rsid w:val="00202110"/>
    <w:pPr>
      <w:shd w:val="clear" w:color="auto" w:fill="BEFFF4"/>
      <w:spacing w:after="360"/>
      <w:ind w:left="567" w:right="284"/>
      <w:mirrorIndents/>
    </w:pPr>
    <w:rPr>
      <w:i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81AC7"/>
    <w:rPr>
      <w:color w:val="C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AC7"/>
    <w:rPr>
      <w:color w:val="C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81AC7"/>
    <w:rPr>
      <w:rFonts w:ascii="Arial" w:hAnsi="Arial"/>
      <w:color w:val="C00000"/>
      <w:sz w:val="16"/>
      <w:szCs w:val="16"/>
    </w:rPr>
  </w:style>
  <w:style w:type="character" w:customStyle="1" w:styleId="P-Keyword">
    <w:name w:val="P - Keyword"/>
    <w:uiPriority w:val="1"/>
    <w:qFormat/>
    <w:rsid w:val="00202110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styleId="NormalWeb">
    <w:name w:val="Normal (Web)"/>
    <w:basedOn w:val="Normal"/>
    <w:uiPriority w:val="99"/>
    <w:semiHidden/>
    <w:unhideWhenUsed/>
    <w:locked/>
    <w:rsid w:val="00316C5C"/>
    <w:pPr>
      <w:spacing w:before="100" w:beforeAutospacing="1" w:after="100" w:afterAutospacing="1"/>
    </w:pPr>
    <w:rPr>
      <w:lang w:val="en-GB"/>
    </w:rPr>
  </w:style>
  <w:style w:type="paragraph" w:customStyle="1" w:styleId="L-Numbers">
    <w:name w:val="L - Numbers"/>
    <w:basedOn w:val="P-Regular"/>
    <w:qFormat/>
    <w:rsid w:val="00615859"/>
    <w:pPr>
      <w:numPr>
        <w:numId w:val="18"/>
      </w:numPr>
      <w:spacing w:before="160" w:after="160" w:line="300" w:lineRule="auto"/>
      <w:contextualSpacing/>
    </w:pPr>
  </w:style>
  <w:style w:type="paragraph" w:customStyle="1" w:styleId="L-Bullets">
    <w:name w:val="L - Bullets"/>
    <w:basedOn w:val="P-Regular"/>
    <w:qFormat/>
    <w:rsid w:val="00A77296"/>
    <w:pPr>
      <w:numPr>
        <w:numId w:val="19"/>
      </w:numPr>
      <w:spacing w:line="300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572F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D2"/>
    <w:rPr>
      <w:rFonts w:ascii="Times New Roman" w:hAnsi="Times New Roman" w:cs="Times New Roman"/>
      <w:color w:val="FF40F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9B023C"/>
    <w:rPr>
      <w:rFonts w:ascii="Arial" w:eastAsiaTheme="majorEastAsia" w:hAnsi="Arial" w:cstheme="majorBidi"/>
      <w:iCs/>
      <w:color w:val="FF40FF"/>
      <w:sz w:val="24"/>
    </w:rPr>
  </w:style>
  <w:style w:type="character" w:customStyle="1" w:styleId="P-URL">
    <w:name w:val="P - URL"/>
    <w:basedOn w:val="DefaultParagraphFont"/>
    <w:uiPriority w:val="1"/>
    <w:qFormat/>
    <w:rsid w:val="009164A6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Heading8Char">
    <w:name w:val="Heading 8 Char"/>
    <w:basedOn w:val="DefaultParagraphFont"/>
    <w:link w:val="Heading8"/>
    <w:uiPriority w:val="9"/>
    <w:rsid w:val="009B023C"/>
    <w:rPr>
      <w:rFonts w:ascii="Arial" w:eastAsiaTheme="majorEastAsia" w:hAnsi="Arial" w:cstheme="majorBidi"/>
      <w:color w:val="FF40FF"/>
      <w:sz w:val="22"/>
      <w:szCs w:val="21"/>
    </w:rPr>
  </w:style>
  <w:style w:type="character" w:customStyle="1" w:styleId="P-Italics">
    <w:name w:val="P - Italics"/>
    <w:uiPriority w:val="1"/>
    <w:qFormat/>
    <w:rsid w:val="00246E14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styleId="Hyperlink">
    <w:name w:val="Hyperlink"/>
    <w:basedOn w:val="DefaultParagraphFont"/>
    <w:uiPriority w:val="99"/>
    <w:unhideWhenUsed/>
    <w:locked/>
    <w:rsid w:val="009B023C"/>
    <w:rPr>
      <w:rFonts w:ascii="Arial" w:hAnsi="Arial"/>
      <w:color w:val="FF40FF"/>
      <w:sz w:val="22"/>
      <w:u w:val="single"/>
    </w:rPr>
  </w:style>
  <w:style w:type="character" w:customStyle="1" w:styleId="P-Code">
    <w:name w:val="P - Code"/>
    <w:uiPriority w:val="1"/>
    <w:qFormat/>
    <w:rsid w:val="00202110"/>
    <w:rPr>
      <w:rFonts w:ascii="Lucida Console" w:hAnsi="Lucida Console"/>
      <w:sz w:val="22"/>
      <w:bdr w:val="none" w:sz="0" w:space="0" w:color="auto"/>
      <w:shd w:val="clear" w:color="auto" w:fill="D5FC79"/>
    </w:rPr>
  </w:style>
  <w:style w:type="paragraph" w:customStyle="1" w:styleId="H1-Topic">
    <w:name w:val="H1 - Topic"/>
    <w:next w:val="P-Regular"/>
    <w:qFormat/>
    <w:rsid w:val="00EE6F03"/>
    <w:rPr>
      <w:sz w:val="36"/>
      <w:szCs w:val="40"/>
    </w:rPr>
  </w:style>
  <w:style w:type="paragraph" w:customStyle="1" w:styleId="H2-General">
    <w:name w:val="H2 - General"/>
    <w:next w:val="P-Regular"/>
    <w:qFormat/>
    <w:rsid w:val="00EE6F03"/>
    <w:pPr>
      <w:spacing w:before="280"/>
    </w:pPr>
    <w:rPr>
      <w:sz w:val="28"/>
      <w:szCs w:val="32"/>
    </w:rPr>
  </w:style>
  <w:style w:type="paragraph" w:customStyle="1" w:styleId="H3-Callout">
    <w:name w:val="H3 - Callout"/>
    <w:next w:val="P-Callout"/>
    <w:qFormat/>
    <w:rsid w:val="00202110"/>
    <w:pPr>
      <w:shd w:val="clear" w:color="auto" w:fill="BEFFF4"/>
      <w:spacing w:before="360"/>
      <w:ind w:left="567" w:right="284"/>
      <w:mirrorIndents/>
    </w:pPr>
    <w:rPr>
      <w:b/>
      <w:i/>
      <w:color w:val="434343"/>
      <w:sz w:val="24"/>
      <w:szCs w:val="28"/>
    </w:rPr>
  </w:style>
  <w:style w:type="paragraph" w:customStyle="1" w:styleId="P-Regular">
    <w:name w:val="P - Regular"/>
    <w:qFormat/>
    <w:rsid w:val="00EE6F03"/>
    <w:pPr>
      <w:spacing w:before="120" w:after="120"/>
    </w:pPr>
  </w:style>
  <w:style w:type="paragraph" w:styleId="Footer">
    <w:name w:val="footer"/>
    <w:basedOn w:val="Normal"/>
    <w:link w:val="FooterChar"/>
    <w:uiPriority w:val="99"/>
    <w:unhideWhenUsed/>
    <w:locked/>
    <w:rsid w:val="00AF1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F20"/>
    <w:rPr>
      <w:rFonts w:ascii="Arial" w:hAnsi="Arial"/>
      <w:color w:val="FF40FF"/>
      <w:sz w:val="22"/>
    </w:rPr>
  </w:style>
  <w:style w:type="paragraph" w:customStyle="1" w:styleId="SB-Sidebar">
    <w:name w:val="SB - Sidebar"/>
    <w:next w:val="P-Regular"/>
    <w:qFormat/>
    <w:rsid w:val="00AB41C3"/>
    <w:p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shd w:val="clear" w:color="auto" w:fill="FFFD78"/>
      <w:jc w:val="center"/>
    </w:pPr>
    <w:rPr>
      <w:i/>
      <w:color w:val="C00000"/>
      <w:sz w:val="24"/>
      <w:szCs w:val="24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locked/>
    <w:rsid w:val="008D2F25"/>
    <w:rPr>
      <w:color w:val="FF40FF"/>
      <w:shd w:val="clear" w:color="auto" w:fill="E1DFDD"/>
    </w:rPr>
  </w:style>
  <w:style w:type="paragraph" w:customStyle="1" w:styleId="IMG-Caption">
    <w:name w:val="IMG - Caption"/>
    <w:next w:val="P-Regular"/>
    <w:qFormat/>
    <w:rsid w:val="009B023C"/>
    <w:pPr>
      <w:spacing w:before="120" w:after="240"/>
      <w:jc w:val="center"/>
    </w:pPr>
    <w:rPr>
      <w:b/>
      <w:color w:val="FF0000"/>
      <w:sz w:val="20"/>
    </w:rPr>
  </w:style>
  <w:style w:type="paragraph" w:customStyle="1" w:styleId="SC-File">
    <w:name w:val="SC - File"/>
    <w:next w:val="H1-Topic"/>
    <w:qFormat/>
    <w:rsid w:val="009B023C"/>
    <w:pPr>
      <w:spacing w:before="240" w:after="240"/>
    </w:pPr>
    <w:rPr>
      <w:rFonts w:eastAsiaTheme="majorEastAsia" w:cstheme="majorBidi"/>
      <w:b/>
      <w:iCs/>
      <w:color w:val="FF0000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23C"/>
    <w:rPr>
      <w:rFonts w:asciiTheme="majorHAnsi" w:eastAsiaTheme="majorEastAsia" w:hAnsiTheme="majorHAnsi" w:cstheme="majorBidi"/>
      <w:i/>
      <w:iCs/>
      <w:color w:val="FF40FF"/>
      <w:sz w:val="21"/>
      <w:szCs w:val="21"/>
    </w:rPr>
  </w:style>
  <w:style w:type="paragraph" w:customStyle="1" w:styleId="SC-LiveLink">
    <w:name w:val="SC - Live Link"/>
    <w:qFormat/>
    <w:rsid w:val="009B023C"/>
    <w:pPr>
      <w:spacing w:before="200" w:after="240"/>
    </w:pPr>
    <w:rPr>
      <w:rFonts w:eastAsiaTheme="majorEastAsia" w:cstheme="majorBidi"/>
      <w:b/>
      <w:color w:val="FF0000"/>
      <w:szCs w:val="21"/>
    </w:rPr>
  </w:style>
  <w:style w:type="paragraph" w:customStyle="1" w:styleId="SC-Source">
    <w:name w:val="SC - Source"/>
    <w:qFormat/>
    <w:rsid w:val="009164A6"/>
    <w:pPr>
      <w:shd w:val="pct5" w:color="auto" w:fill="auto"/>
    </w:pPr>
    <w:rPr>
      <w:rFonts w:ascii="Lucida Console" w:hAnsi="Lucida Console" w:cs="Consolas"/>
      <w:szCs w:val="21"/>
    </w:rPr>
  </w:style>
  <w:style w:type="paragraph" w:customStyle="1" w:styleId="L-Regular">
    <w:name w:val="L - Regular"/>
    <w:basedOn w:val="L-Numbers"/>
    <w:rsid w:val="005B3CCC"/>
    <w:pPr>
      <w:numPr>
        <w:numId w:val="0"/>
      </w:numPr>
      <w:ind w:left="720"/>
      <w:contextualSpacing w:val="0"/>
    </w:pPr>
  </w:style>
  <w:style w:type="paragraph" w:customStyle="1" w:styleId="L-Source">
    <w:name w:val="L - Source"/>
    <w:basedOn w:val="SC-Source"/>
    <w:rsid w:val="00276DDA"/>
    <w:pPr>
      <w:ind w:left="720"/>
    </w:pPr>
  </w:style>
  <w:style w:type="paragraph" w:styleId="Title">
    <w:name w:val="Title"/>
    <w:basedOn w:val="Normal"/>
    <w:next w:val="Normal"/>
    <w:link w:val="TitleChar"/>
    <w:uiPriority w:val="10"/>
    <w:locked/>
    <w:rsid w:val="00D019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9E6"/>
    <w:rPr>
      <w:rFonts w:asciiTheme="majorHAnsi" w:eastAsiaTheme="majorEastAsia" w:hAnsiTheme="majorHAnsi" w:cstheme="majorBidi"/>
      <w:color w:val="FF40F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locked/>
    <w:rsid w:val="00D019E6"/>
    <w:pPr>
      <w:numPr>
        <w:ilvl w:val="1"/>
      </w:numPr>
      <w:spacing w:after="160"/>
    </w:pPr>
    <w:rPr>
      <w:rFonts w:asciiTheme="minorHAnsi" w:eastAsiaTheme="minorEastAsia" w:hAnsiTheme="minorHAnsi" w:cstheme="min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19E6"/>
    <w:rPr>
      <w:rFonts w:asciiTheme="minorHAnsi" w:eastAsiaTheme="minorEastAsia" w:hAnsiTheme="minorHAnsi" w:cstheme="minorBidi"/>
      <w:color w:val="FF40FF"/>
      <w:spacing w:val="1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81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AC7"/>
    <w:rPr>
      <w:b/>
      <w:bCs/>
      <w:color w:val="C00000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626C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26C5D"/>
    <w:rPr>
      <w:rFonts w:asciiTheme="majorHAnsi" w:eastAsiaTheme="majorEastAsia" w:hAnsiTheme="majorHAnsi" w:cstheme="majorBidi"/>
      <w:color w:val="FF40FF"/>
      <w:sz w:val="24"/>
      <w:szCs w:val="24"/>
      <w:shd w:val="pct20" w:color="auto" w:fill="auto"/>
    </w:rPr>
  </w:style>
  <w:style w:type="character" w:styleId="SubtleEmphasis">
    <w:name w:val="Subtle Emphasis"/>
    <w:basedOn w:val="DefaultParagraphFont"/>
    <w:uiPriority w:val="19"/>
    <w:locked/>
    <w:rsid w:val="00081AC7"/>
    <w:rPr>
      <w:i/>
      <w:iCs/>
      <w:color w:val="FF40FF"/>
    </w:rPr>
  </w:style>
  <w:style w:type="character" w:styleId="IntenseEmphasis">
    <w:name w:val="Intense Emphasis"/>
    <w:basedOn w:val="DefaultParagraphFont"/>
    <w:uiPriority w:val="21"/>
    <w:locked/>
    <w:rsid w:val="00081AC7"/>
    <w:rPr>
      <w:i/>
      <w:iCs/>
      <w:color w:val="FF40FF"/>
    </w:rPr>
  </w:style>
  <w:style w:type="paragraph" w:styleId="Quote">
    <w:name w:val="Quote"/>
    <w:basedOn w:val="Normal"/>
    <w:next w:val="Normal"/>
    <w:link w:val="QuoteChar"/>
    <w:uiPriority w:val="29"/>
    <w:locked/>
    <w:rsid w:val="00081AC7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1AC7"/>
    <w:rPr>
      <w:i/>
      <w:iCs/>
      <w:color w:val="FF40FF"/>
    </w:rPr>
  </w:style>
  <w:style w:type="paragraph" w:styleId="IntenseQuote">
    <w:name w:val="Intense Quote"/>
    <w:basedOn w:val="Normal"/>
    <w:next w:val="Normal"/>
    <w:link w:val="IntenseQuoteChar"/>
    <w:uiPriority w:val="30"/>
    <w:locked/>
    <w:rsid w:val="00081A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AC7"/>
    <w:rPr>
      <w:i/>
      <w:iCs/>
      <w:color w:val="FF40FF"/>
    </w:rPr>
  </w:style>
  <w:style w:type="character" w:styleId="SubtleReference">
    <w:name w:val="Subtle Reference"/>
    <w:basedOn w:val="DefaultParagraphFont"/>
    <w:uiPriority w:val="31"/>
    <w:locked/>
    <w:rsid w:val="00081AC7"/>
    <w:rPr>
      <w:smallCaps/>
      <w:color w:val="FF40FF"/>
    </w:rPr>
  </w:style>
  <w:style w:type="character" w:styleId="IntenseReference">
    <w:name w:val="Intense Reference"/>
    <w:basedOn w:val="DefaultParagraphFont"/>
    <w:uiPriority w:val="32"/>
    <w:locked/>
    <w:rsid w:val="00081AC7"/>
    <w:rPr>
      <w:b/>
      <w:bCs/>
      <w:smallCaps/>
      <w:color w:val="FF40F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081AC7"/>
    <w:pPr>
      <w:spacing w:after="200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081AC7"/>
    <w:pPr>
      <w:spacing w:before="240"/>
      <w:outlineLvl w:val="9"/>
    </w:pPr>
    <w:rPr>
      <w:rFonts w:asciiTheme="majorHAnsi" w:eastAsiaTheme="majorEastAsia" w:hAnsiTheme="majorHAnsi" w:cstheme="majorBidi"/>
      <w:sz w:val="32"/>
      <w:szCs w:val="32"/>
    </w:rPr>
  </w:style>
  <w:style w:type="paragraph" w:styleId="BlockText">
    <w:name w:val="Block Text"/>
    <w:basedOn w:val="Normal"/>
    <w:uiPriority w:val="99"/>
    <w:semiHidden/>
    <w:unhideWhenUsed/>
    <w:locked/>
    <w:rsid w:val="00081AC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character" w:styleId="Mention">
    <w:name w:val="Mention"/>
    <w:basedOn w:val="DefaultParagraphFont"/>
    <w:uiPriority w:val="99"/>
    <w:semiHidden/>
    <w:unhideWhenUsed/>
    <w:rsid w:val="008D2F25"/>
    <w:rPr>
      <w:color w:val="FF40FF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D2F25"/>
    <w:rPr>
      <w:color w:val="FF40FF"/>
      <w:shd w:val="clear" w:color="auto" w:fill="E1DFDD"/>
    </w:rPr>
  </w:style>
  <w:style w:type="character" w:styleId="Hashtag">
    <w:name w:val="Hashtag"/>
    <w:basedOn w:val="DefaultParagraphFont"/>
    <w:uiPriority w:val="99"/>
    <w:semiHidden/>
    <w:unhideWhenUsed/>
    <w:rsid w:val="008D2F25"/>
    <w:rPr>
      <w:color w:val="FF40FF"/>
      <w:shd w:val="clear" w:color="auto" w:fill="E1DFDD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626C5D"/>
    <w:rPr>
      <w:color w:val="FF40FF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26C5D"/>
    <w:rPr>
      <w:color w:val="FF40FF"/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  <w:locked/>
    <w:rsid w:val="00626C5D"/>
    <w:rPr>
      <w:color w:val="FF40FF"/>
    </w:rPr>
  </w:style>
  <w:style w:type="character" w:styleId="HTMLCite">
    <w:name w:val="HTML Cite"/>
    <w:basedOn w:val="DefaultParagraphFont"/>
    <w:uiPriority w:val="99"/>
    <w:semiHidden/>
    <w:unhideWhenUsed/>
    <w:locked/>
    <w:rsid w:val="00626C5D"/>
    <w:rPr>
      <w:i/>
      <w:iCs/>
      <w:color w:val="FF40FF"/>
    </w:rPr>
  </w:style>
  <w:style w:type="character" w:styleId="HTMLCode">
    <w:name w:val="HTML Code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locked/>
    <w:rsid w:val="00626C5D"/>
    <w:rPr>
      <w:i/>
      <w:iCs/>
      <w:color w:val="FF40FF"/>
    </w:rPr>
  </w:style>
  <w:style w:type="character" w:styleId="HTMLKeyboard">
    <w:name w:val="HTML Keyboard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locked/>
    <w:rsid w:val="00626C5D"/>
    <w:rPr>
      <w:i/>
      <w:iCs/>
      <w:color w:val="FF40FF"/>
    </w:rPr>
  </w:style>
  <w:style w:type="character" w:styleId="LineNumber">
    <w:name w:val="line number"/>
    <w:basedOn w:val="DefaultParagraphFont"/>
    <w:uiPriority w:val="99"/>
    <w:semiHidden/>
    <w:unhideWhenUsed/>
    <w:locked/>
    <w:rsid w:val="00626C5D"/>
    <w:rPr>
      <w:color w:val="FF40FF"/>
    </w:rPr>
  </w:style>
  <w:style w:type="character" w:styleId="PageNumber">
    <w:name w:val="page number"/>
    <w:basedOn w:val="DefaultParagraphFont"/>
    <w:uiPriority w:val="99"/>
    <w:semiHidden/>
    <w:unhideWhenUsed/>
    <w:locked/>
    <w:rsid w:val="00626C5D"/>
    <w:rPr>
      <w:color w:val="FF40FF"/>
    </w:rPr>
  </w:style>
  <w:style w:type="character" w:styleId="PlaceholderText">
    <w:name w:val="Placeholder Text"/>
    <w:basedOn w:val="DefaultParagraphFont"/>
    <w:uiPriority w:val="99"/>
    <w:semiHidden/>
    <w:locked/>
    <w:rsid w:val="00626C5D"/>
    <w:rPr>
      <w:color w:val="FF40FF"/>
    </w:rPr>
  </w:style>
  <w:style w:type="character" w:styleId="SmartHyperlink">
    <w:name w:val="Smart Hyperlink"/>
    <w:basedOn w:val="DefaultParagraphFont"/>
    <w:uiPriority w:val="99"/>
    <w:semiHidden/>
    <w:unhideWhenUsed/>
    <w:rsid w:val="00626C5D"/>
    <w:rPr>
      <w:color w:val="FF40FF"/>
      <w:u w:val="dotted"/>
    </w:rPr>
  </w:style>
  <w:style w:type="character" w:styleId="BookTitle">
    <w:name w:val="Book Title"/>
    <w:basedOn w:val="DefaultParagraphFont"/>
    <w:uiPriority w:val="33"/>
    <w:locked/>
    <w:rsid w:val="00626C5D"/>
    <w:rPr>
      <w:b/>
      <w:bCs/>
      <w:i/>
      <w:iCs/>
      <w:color w:val="FF40FF"/>
      <w:spacing w:val="5"/>
    </w:rPr>
  </w:style>
  <w:style w:type="character" w:styleId="Strong">
    <w:name w:val="Strong"/>
    <w:basedOn w:val="DefaultParagraphFont"/>
    <w:uiPriority w:val="22"/>
    <w:locked/>
    <w:rsid w:val="00626C5D"/>
    <w:rPr>
      <w:b/>
      <w:bCs/>
      <w:color w:val="FF40FF"/>
    </w:rPr>
  </w:style>
  <w:style w:type="character" w:styleId="Emphasis">
    <w:name w:val="Emphasis"/>
    <w:basedOn w:val="DefaultParagraphFont"/>
    <w:uiPriority w:val="20"/>
    <w:locked/>
    <w:rsid w:val="00626C5D"/>
    <w:rPr>
      <w:i/>
      <w:iCs/>
      <w:color w:val="FF4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kruger/Library/Containers/com.apple.mail/Data/Library/Mail%20Downloads/940542D6-A7AA-404F-9E45-096DB3C104E7/Author%20Docs/Template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2247E-5B18-0E4A-89BD-A1F8E55E4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Richard Kruger</dc:creator>
  <cp:keywords/>
  <dc:description/>
  <cp:lastModifiedBy>Christopher Richard Kruger</cp:lastModifiedBy>
  <cp:revision>7</cp:revision>
  <dcterms:created xsi:type="dcterms:W3CDTF">2018-11-22T21:41:00Z</dcterms:created>
  <dcterms:modified xsi:type="dcterms:W3CDTF">2019-02-01T15:09:00Z</dcterms:modified>
  <cp:category/>
</cp:coreProperties>
</file>